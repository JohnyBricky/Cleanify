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4839"/>
      </w:tblGrid>
      <w:tr w:rsidR="003105FA" w:rsidRPr="009756AD" w14:paraId="752349DB" w14:textId="77777777" w:rsidTr="004340EA">
        <w:tc>
          <w:tcPr>
            <w:tcW w:w="2520" w:type="dxa"/>
          </w:tcPr>
          <w:p w14:paraId="7CB30F50" w14:textId="1DBD1C5C" w:rsidR="009C59EB" w:rsidRPr="009756AD" w:rsidRDefault="0016612B" w:rsidP="00F462BE">
            <w:pPr>
              <w:pStyle w:val="Title"/>
            </w:pPr>
            <w:r>
              <w:rPr>
                <w:smallCaps w:val="0"/>
                <w:noProof/>
              </w:rPr>
              <w:drawing>
                <wp:inline distT="0" distB="0" distL="0" distR="0" wp14:anchorId="7AF5B5C8" wp14:editId="6655EB13">
                  <wp:extent cx="2733675" cy="136683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209" cy="1380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14:paraId="7C5F7548" w14:textId="168CFF26" w:rsidR="009C59EB" w:rsidRPr="009756AD" w:rsidRDefault="003105FA" w:rsidP="00884234">
            <w:pPr>
              <w:pStyle w:val="Title"/>
            </w:pPr>
            <w:r>
              <w:t>Static Website</w:t>
            </w:r>
          </w:p>
        </w:tc>
      </w:tr>
      <w:tr w:rsidR="003105FA" w:rsidRPr="009756AD" w14:paraId="4BE49A1A" w14:textId="77777777" w:rsidTr="004340EA">
        <w:tc>
          <w:tcPr>
            <w:tcW w:w="2520" w:type="dxa"/>
            <w:shd w:val="clear" w:color="auto" w:fill="000000" w:themeFill="text1"/>
          </w:tcPr>
          <w:p w14:paraId="65D55CC1" w14:textId="4C4CFE67" w:rsidR="0045538D" w:rsidRPr="009756AD" w:rsidRDefault="006D41DF" w:rsidP="00884234">
            <w:pPr>
              <w:pStyle w:val="Heading2"/>
              <w:outlineLvl w:val="1"/>
            </w:pPr>
            <w:r>
              <w:t>Website Name:</w:t>
            </w:r>
          </w:p>
        </w:tc>
        <w:tc>
          <w:tcPr>
            <w:tcW w:w="6840" w:type="dxa"/>
            <w:shd w:val="clear" w:color="auto" w:fill="000000" w:themeFill="text1"/>
          </w:tcPr>
          <w:p w14:paraId="45543E3E" w14:textId="0EE4F167" w:rsidR="0045538D" w:rsidRPr="009756AD" w:rsidRDefault="002D0C86" w:rsidP="009756AD">
            <w:pPr>
              <w:pStyle w:val="Heading5"/>
              <w:outlineLvl w:val="4"/>
            </w:pPr>
            <w:r>
              <w:t>CLEANIFY</w:t>
            </w:r>
          </w:p>
        </w:tc>
      </w:tr>
      <w:tr w:rsidR="003105FA" w:rsidRPr="009756AD" w14:paraId="71B43B6A" w14:textId="77777777" w:rsidTr="004340EA">
        <w:tc>
          <w:tcPr>
            <w:tcW w:w="2520" w:type="dxa"/>
            <w:shd w:val="clear" w:color="auto" w:fill="000000" w:themeFill="text1"/>
          </w:tcPr>
          <w:p w14:paraId="1BF8BF86" w14:textId="77777777" w:rsidR="0045538D" w:rsidRPr="009756AD" w:rsidRDefault="00C53FCE" w:rsidP="00884234">
            <w:pPr>
              <w:pStyle w:val="Heading2"/>
              <w:outlineLvl w:val="1"/>
            </w:pPr>
            <w:sdt>
              <w:sdtPr>
                <w:id w:val="-1697459604"/>
                <w:placeholder>
                  <w:docPart w:val="FD91859104C142CFB2B5A5D50D988A59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Due Date:</w:t>
                </w:r>
              </w:sdtContent>
            </w:sdt>
          </w:p>
        </w:tc>
        <w:tc>
          <w:tcPr>
            <w:tcW w:w="6840" w:type="dxa"/>
            <w:shd w:val="clear" w:color="auto" w:fill="000000" w:themeFill="text1"/>
          </w:tcPr>
          <w:p w14:paraId="30D8369F" w14:textId="11DC0D28" w:rsidR="0045538D" w:rsidRPr="009756AD" w:rsidRDefault="005A1593" w:rsidP="009756AD">
            <w:pPr>
              <w:pStyle w:val="Heading5"/>
              <w:outlineLvl w:val="4"/>
            </w:pPr>
            <w:r>
              <w:t>Due date is every asynchronous… to be presented every synchronous (starting week 13 or 14 onwards)</w:t>
            </w:r>
          </w:p>
        </w:tc>
      </w:tr>
    </w:tbl>
    <w:p w14:paraId="2A58408E" w14:textId="5ECB6F45" w:rsidR="00B30AE3" w:rsidRDefault="00C53FCE" w:rsidP="00391ABD">
      <w:sdt>
        <w:sdtPr>
          <w:id w:val="-1006280259"/>
          <w:placeholder>
            <w:docPart w:val="677B5D4EEFF94B0B90CAFCF506FB5BF9"/>
          </w:placeholder>
          <w:temporary/>
          <w:showingPlcHdr/>
          <w15:appearance w15:val="hidden"/>
        </w:sdtPr>
        <w:sdtEndPr/>
        <w:sdtContent>
          <w:r w:rsidR="00884234" w:rsidRPr="009756AD">
            <w:t>This is the tracking document for our group writing project. We’ll use this document to share details, resources, and schedules for our project. Please keep this document up-to-date as we work.</w:t>
          </w:r>
        </w:sdtContent>
      </w:sdt>
    </w:p>
    <w:p w14:paraId="3D789391" w14:textId="77777777" w:rsidR="009549D1" w:rsidRPr="009756AD" w:rsidRDefault="009549D1" w:rsidP="00391ABD"/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3210"/>
        <w:gridCol w:w="996"/>
        <w:gridCol w:w="5154"/>
      </w:tblGrid>
      <w:tr w:rsidR="002C476C" w:rsidRPr="009756AD" w14:paraId="2953198E" w14:textId="77777777" w:rsidTr="008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3"/>
            <w:tcBorders>
              <w:bottom w:val="dashed" w:sz="8" w:space="0" w:color="auto"/>
            </w:tcBorders>
          </w:tcPr>
          <w:p w14:paraId="16B1428F" w14:textId="2B776F5A" w:rsidR="002C476C" w:rsidRPr="000675BE" w:rsidRDefault="0063699B" w:rsidP="00884234">
            <w:pPr>
              <w:pStyle w:val="Heading1"/>
              <w:outlineLvl w:val="0"/>
              <w:rPr>
                <w:b w:val="0"/>
              </w:rPr>
            </w:pPr>
            <w:r w:rsidRPr="00C43C7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A9EDF4B" wp14:editId="0BE8E770">
                      <wp:extent cx="386715" cy="386715"/>
                      <wp:effectExtent l="0" t="0" r="0" b="0"/>
                      <wp:docPr id="1" name="Group 1" descr="participant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" cy="386715"/>
                                <a:chOff x="0" y="0"/>
                                <a:chExt cx="787401" cy="787401"/>
                              </a:xfrm>
                              <a:solidFill>
                                <a:schemeClr val="tx2"/>
                              </a:solidFill>
                            </wpg:grpSpPr>
                            <wps:wsp>
                              <wps:cNvPr id="2" name="Shape"/>
                              <wps:cNvSpPr/>
                              <wps:spPr>
                                <a:xfrm>
                                  <a:off x="0" y="0"/>
                                  <a:ext cx="787401" cy="7874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8208"/>
                                      </a:moveTo>
                                      <a:cubicBezTo>
                                        <a:pt x="21600" y="17128"/>
                                        <a:pt x="20875" y="16165"/>
                                        <a:pt x="19837" y="15865"/>
                                      </a:cubicBezTo>
                                      <a:lnTo>
                                        <a:pt x="17071" y="15067"/>
                                      </a:lnTo>
                                      <a:lnTo>
                                        <a:pt x="17071" y="14366"/>
                                      </a:lnTo>
                                      <a:cubicBezTo>
                                        <a:pt x="17339" y="14150"/>
                                        <a:pt x="17565" y="13886"/>
                                        <a:pt x="17739" y="13587"/>
                                      </a:cubicBezTo>
                                      <a:lnTo>
                                        <a:pt x="17768" y="13587"/>
                                      </a:lnTo>
                                      <a:cubicBezTo>
                                        <a:pt x="18728" y="13587"/>
                                        <a:pt x="19510" y="12806"/>
                                        <a:pt x="19510" y="11845"/>
                                      </a:cubicBezTo>
                                      <a:lnTo>
                                        <a:pt x="19510" y="9058"/>
                                      </a:lnTo>
                                      <a:cubicBezTo>
                                        <a:pt x="19510" y="6753"/>
                                        <a:pt x="17634" y="4877"/>
                                        <a:pt x="15329" y="4877"/>
                                      </a:cubicBezTo>
                                      <a:cubicBezTo>
                                        <a:pt x="13031" y="4877"/>
                                        <a:pt x="11162" y="6741"/>
                                        <a:pt x="11149" y="9036"/>
                                      </a:cubicBezTo>
                                      <a:cubicBezTo>
                                        <a:pt x="10700" y="8470"/>
                                        <a:pt x="10452" y="7768"/>
                                        <a:pt x="10452" y="7027"/>
                                      </a:cubicBezTo>
                                      <a:lnTo>
                                        <a:pt x="10452" y="6968"/>
                                      </a:lnTo>
                                      <a:lnTo>
                                        <a:pt x="10452" y="4181"/>
                                      </a:lnTo>
                                      <a:cubicBezTo>
                                        <a:pt x="10452" y="1875"/>
                                        <a:pt x="8576" y="0"/>
                                        <a:pt x="6271" y="0"/>
                                      </a:cubicBezTo>
                                      <a:cubicBezTo>
                                        <a:pt x="3966" y="0"/>
                                        <a:pt x="2090" y="1875"/>
                                        <a:pt x="2090" y="4181"/>
                                      </a:cubicBezTo>
                                      <a:lnTo>
                                        <a:pt x="2090" y="6968"/>
                                      </a:lnTo>
                                      <a:lnTo>
                                        <a:pt x="2090" y="7027"/>
                                      </a:lnTo>
                                      <a:cubicBezTo>
                                        <a:pt x="2090" y="8158"/>
                                        <a:pt x="1488" y="9223"/>
                                        <a:pt x="517" y="9805"/>
                                      </a:cubicBezTo>
                                      <a:lnTo>
                                        <a:pt x="204" y="9992"/>
                                      </a:lnTo>
                                      <a:lnTo>
                                        <a:pt x="407" y="10297"/>
                                      </a:lnTo>
                                      <a:cubicBezTo>
                                        <a:pt x="428" y="10328"/>
                                        <a:pt x="764" y="10821"/>
                                        <a:pt x="1328" y="11165"/>
                                      </a:cubicBezTo>
                                      <a:cubicBezTo>
                                        <a:pt x="530" y="11577"/>
                                        <a:pt x="0" y="12410"/>
                                        <a:pt x="0" y="13331"/>
                                      </a:cubicBezTo>
                                      <a:lnTo>
                                        <a:pt x="0" y="15329"/>
                                      </a:lnTo>
                                      <a:lnTo>
                                        <a:pt x="4181" y="15329"/>
                                      </a:lnTo>
                                      <a:lnTo>
                                        <a:pt x="4181" y="16723"/>
                                      </a:lnTo>
                                      <a:lnTo>
                                        <a:pt x="8361" y="16723"/>
                                      </a:lnTo>
                                      <a:lnTo>
                                        <a:pt x="8361" y="15329"/>
                                      </a:lnTo>
                                      <a:lnTo>
                                        <a:pt x="12542" y="15329"/>
                                      </a:lnTo>
                                      <a:lnTo>
                                        <a:pt x="12542" y="13552"/>
                                      </a:lnTo>
                                      <a:cubicBezTo>
                                        <a:pt x="12654" y="13575"/>
                                        <a:pt x="12771" y="13587"/>
                                        <a:pt x="12890" y="13587"/>
                                      </a:cubicBezTo>
                                      <a:lnTo>
                                        <a:pt x="12919" y="13587"/>
                                      </a:lnTo>
                                      <a:cubicBezTo>
                                        <a:pt x="13092" y="13886"/>
                                        <a:pt x="13319" y="14150"/>
                                        <a:pt x="13587" y="14366"/>
                                      </a:cubicBezTo>
                                      <a:lnTo>
                                        <a:pt x="13587" y="15067"/>
                                      </a:lnTo>
                                      <a:lnTo>
                                        <a:pt x="10821" y="15865"/>
                                      </a:lnTo>
                                      <a:cubicBezTo>
                                        <a:pt x="9783" y="16164"/>
                                        <a:pt x="9058" y="17128"/>
                                        <a:pt x="9058" y="18208"/>
                                      </a:cubicBezTo>
                                      <a:lnTo>
                                        <a:pt x="9058" y="20206"/>
                                      </a:lnTo>
                                      <a:lnTo>
                                        <a:pt x="13239" y="20206"/>
                                      </a:lnTo>
                                      <a:lnTo>
                                        <a:pt x="13239" y="21600"/>
                                      </a:lnTo>
                                      <a:lnTo>
                                        <a:pt x="17419" y="21600"/>
                                      </a:lnTo>
                                      <a:lnTo>
                                        <a:pt x="17419" y="20206"/>
                                      </a:lnTo>
                                      <a:lnTo>
                                        <a:pt x="21600" y="20206"/>
                                      </a:lnTo>
                                      <a:lnTo>
                                        <a:pt x="21600" y="18208"/>
                                      </a:lnTo>
                                      <a:close/>
                                      <a:moveTo>
                                        <a:pt x="18034" y="12852"/>
                                      </a:moveTo>
                                      <a:cubicBezTo>
                                        <a:pt x="18086" y="12640"/>
                                        <a:pt x="18116" y="12421"/>
                                        <a:pt x="18116" y="12194"/>
                                      </a:cubicBezTo>
                                      <a:lnTo>
                                        <a:pt x="18116" y="10864"/>
                                      </a:lnTo>
                                      <a:cubicBezTo>
                                        <a:pt x="18521" y="11008"/>
                                        <a:pt x="18813" y="11392"/>
                                        <a:pt x="18813" y="11845"/>
                                      </a:cubicBezTo>
                                      <a:cubicBezTo>
                                        <a:pt x="18813" y="12329"/>
                                        <a:pt x="18481" y="12733"/>
                                        <a:pt x="18034" y="12852"/>
                                      </a:cubicBezTo>
                                      <a:close/>
                                      <a:moveTo>
                                        <a:pt x="15329" y="5574"/>
                                      </a:moveTo>
                                      <a:cubicBezTo>
                                        <a:pt x="17250" y="5574"/>
                                        <a:pt x="18813" y="7137"/>
                                        <a:pt x="18813" y="9058"/>
                                      </a:cubicBezTo>
                                      <a:lnTo>
                                        <a:pt x="18813" y="10458"/>
                                      </a:lnTo>
                                      <a:cubicBezTo>
                                        <a:pt x="18586" y="10286"/>
                                        <a:pt x="18319" y="10166"/>
                                        <a:pt x="18025" y="10122"/>
                                      </a:cubicBezTo>
                                      <a:lnTo>
                                        <a:pt x="17983" y="9995"/>
                                      </a:lnTo>
                                      <a:cubicBezTo>
                                        <a:pt x="17796" y="9434"/>
                                        <a:pt x="17274" y="9058"/>
                                        <a:pt x="16683" y="9058"/>
                                      </a:cubicBezTo>
                                      <a:cubicBezTo>
                                        <a:pt x="16412" y="9058"/>
                                        <a:pt x="16149" y="9138"/>
                                        <a:pt x="15924" y="9288"/>
                                      </a:cubicBezTo>
                                      <a:cubicBezTo>
                                        <a:pt x="15562" y="9529"/>
                                        <a:pt x="15096" y="9529"/>
                                        <a:pt x="14734" y="9288"/>
                                      </a:cubicBezTo>
                                      <a:cubicBezTo>
                                        <a:pt x="14509" y="9138"/>
                                        <a:pt x="14246" y="9058"/>
                                        <a:pt x="13975" y="9058"/>
                                      </a:cubicBezTo>
                                      <a:cubicBezTo>
                                        <a:pt x="13384" y="9058"/>
                                        <a:pt x="12862" y="9434"/>
                                        <a:pt x="12676" y="9995"/>
                                      </a:cubicBezTo>
                                      <a:lnTo>
                                        <a:pt x="12633" y="10122"/>
                                      </a:lnTo>
                                      <a:cubicBezTo>
                                        <a:pt x="12340" y="10166"/>
                                        <a:pt x="12072" y="10287"/>
                                        <a:pt x="11846" y="10458"/>
                                      </a:cubicBezTo>
                                      <a:lnTo>
                                        <a:pt x="11846" y="9058"/>
                                      </a:lnTo>
                                      <a:cubicBezTo>
                                        <a:pt x="11845" y="7137"/>
                                        <a:pt x="13408" y="5574"/>
                                        <a:pt x="15329" y="5574"/>
                                      </a:cubicBezTo>
                                      <a:close/>
                                      <a:moveTo>
                                        <a:pt x="11148" y="10025"/>
                                      </a:moveTo>
                                      <a:lnTo>
                                        <a:pt x="11148" y="11132"/>
                                      </a:lnTo>
                                      <a:cubicBezTo>
                                        <a:pt x="11029" y="11075"/>
                                        <a:pt x="10906" y="11024"/>
                                        <a:pt x="10779" y="10987"/>
                                      </a:cubicBezTo>
                                      <a:lnTo>
                                        <a:pt x="8013" y="10190"/>
                                      </a:lnTo>
                                      <a:lnTo>
                                        <a:pt x="8013" y="9488"/>
                                      </a:lnTo>
                                      <a:cubicBezTo>
                                        <a:pt x="8281" y="9273"/>
                                        <a:pt x="8507" y="9009"/>
                                        <a:pt x="8681" y="8710"/>
                                      </a:cubicBezTo>
                                      <a:lnTo>
                                        <a:pt x="8710" y="8710"/>
                                      </a:lnTo>
                                      <a:cubicBezTo>
                                        <a:pt x="9188" y="8710"/>
                                        <a:pt x="9622" y="8515"/>
                                        <a:pt x="9938" y="8201"/>
                                      </a:cubicBezTo>
                                      <a:cubicBezTo>
                                        <a:pt x="10157" y="8905"/>
                                        <a:pt x="10571" y="9536"/>
                                        <a:pt x="11148" y="10025"/>
                                      </a:cubicBezTo>
                                      <a:close/>
                                      <a:moveTo>
                                        <a:pt x="7316" y="10329"/>
                                      </a:moveTo>
                                      <a:lnTo>
                                        <a:pt x="6271" y="11636"/>
                                      </a:lnTo>
                                      <a:lnTo>
                                        <a:pt x="5226" y="10329"/>
                                      </a:lnTo>
                                      <a:lnTo>
                                        <a:pt x="5226" y="9898"/>
                                      </a:lnTo>
                                      <a:cubicBezTo>
                                        <a:pt x="5549" y="10029"/>
                                        <a:pt x="5901" y="10103"/>
                                        <a:pt x="6271" y="10103"/>
                                      </a:cubicBezTo>
                                      <a:cubicBezTo>
                                        <a:pt x="6641" y="10103"/>
                                        <a:pt x="6993" y="10029"/>
                                        <a:pt x="7316" y="9898"/>
                                      </a:cubicBezTo>
                                      <a:lnTo>
                                        <a:pt x="7316" y="10329"/>
                                      </a:lnTo>
                                      <a:close/>
                                      <a:moveTo>
                                        <a:pt x="4181" y="5923"/>
                                      </a:moveTo>
                                      <a:lnTo>
                                        <a:pt x="4181" y="5574"/>
                                      </a:lnTo>
                                      <a:lnTo>
                                        <a:pt x="4181" y="5206"/>
                                      </a:lnTo>
                                      <a:cubicBezTo>
                                        <a:pt x="4995" y="5114"/>
                                        <a:pt x="5753" y="4702"/>
                                        <a:pt x="6271" y="4061"/>
                                      </a:cubicBezTo>
                                      <a:cubicBezTo>
                                        <a:pt x="6789" y="4702"/>
                                        <a:pt x="7547" y="5114"/>
                                        <a:pt x="8361" y="5206"/>
                                      </a:cubicBezTo>
                                      <a:lnTo>
                                        <a:pt x="8361" y="5591"/>
                                      </a:lnTo>
                                      <a:lnTo>
                                        <a:pt x="8361" y="5923"/>
                                      </a:lnTo>
                                      <a:lnTo>
                                        <a:pt x="8361" y="7316"/>
                                      </a:lnTo>
                                      <a:cubicBezTo>
                                        <a:pt x="8361" y="8469"/>
                                        <a:pt x="7424" y="9406"/>
                                        <a:pt x="6271" y="9406"/>
                                      </a:cubicBezTo>
                                      <a:cubicBezTo>
                                        <a:pt x="5118" y="9406"/>
                                        <a:pt x="4181" y="8469"/>
                                        <a:pt x="4181" y="7316"/>
                                      </a:cubicBezTo>
                                      <a:lnTo>
                                        <a:pt x="4181" y="5923"/>
                                      </a:lnTo>
                                      <a:close/>
                                      <a:moveTo>
                                        <a:pt x="8976" y="7974"/>
                                      </a:moveTo>
                                      <a:cubicBezTo>
                                        <a:pt x="9028" y="7763"/>
                                        <a:pt x="9058" y="7543"/>
                                        <a:pt x="9058" y="7316"/>
                                      </a:cubicBezTo>
                                      <a:lnTo>
                                        <a:pt x="9058" y="5987"/>
                                      </a:lnTo>
                                      <a:cubicBezTo>
                                        <a:pt x="9463" y="6131"/>
                                        <a:pt x="9755" y="6514"/>
                                        <a:pt x="9755" y="6968"/>
                                      </a:cubicBezTo>
                                      <a:cubicBezTo>
                                        <a:pt x="9755" y="7451"/>
                                        <a:pt x="9423" y="7855"/>
                                        <a:pt x="8976" y="7974"/>
                                      </a:cubicBezTo>
                                      <a:close/>
                                      <a:moveTo>
                                        <a:pt x="6271" y="697"/>
                                      </a:moveTo>
                                      <a:cubicBezTo>
                                        <a:pt x="8192" y="697"/>
                                        <a:pt x="9755" y="2260"/>
                                        <a:pt x="9755" y="4181"/>
                                      </a:cubicBezTo>
                                      <a:lnTo>
                                        <a:pt x="9755" y="5583"/>
                                      </a:lnTo>
                                      <a:cubicBezTo>
                                        <a:pt x="9551" y="5429"/>
                                        <a:pt x="9317" y="5314"/>
                                        <a:pt x="9058" y="5261"/>
                                      </a:cubicBezTo>
                                      <a:lnTo>
                                        <a:pt x="9058" y="4529"/>
                                      </a:lnTo>
                                      <a:lnTo>
                                        <a:pt x="8710" y="4529"/>
                                      </a:lnTo>
                                      <a:cubicBezTo>
                                        <a:pt x="7946" y="4529"/>
                                        <a:pt x="7217" y="4164"/>
                                        <a:pt x="6759" y="3553"/>
                                      </a:cubicBezTo>
                                      <a:lnTo>
                                        <a:pt x="6271" y="2903"/>
                                      </a:lnTo>
                                      <a:lnTo>
                                        <a:pt x="5783" y="3554"/>
                                      </a:lnTo>
                                      <a:cubicBezTo>
                                        <a:pt x="5325" y="4164"/>
                                        <a:pt x="4596" y="4529"/>
                                        <a:pt x="3832" y="4529"/>
                                      </a:cubicBezTo>
                                      <a:lnTo>
                                        <a:pt x="3484" y="4529"/>
                                      </a:lnTo>
                                      <a:lnTo>
                                        <a:pt x="3484" y="5261"/>
                                      </a:lnTo>
                                      <a:cubicBezTo>
                                        <a:pt x="3225" y="5314"/>
                                        <a:pt x="2991" y="5429"/>
                                        <a:pt x="2787" y="5583"/>
                                      </a:cubicBezTo>
                                      <a:lnTo>
                                        <a:pt x="2787" y="4181"/>
                                      </a:lnTo>
                                      <a:cubicBezTo>
                                        <a:pt x="2787" y="2260"/>
                                        <a:pt x="4350" y="697"/>
                                        <a:pt x="6271" y="697"/>
                                      </a:cubicBezTo>
                                      <a:close/>
                                      <a:moveTo>
                                        <a:pt x="3484" y="5987"/>
                                      </a:moveTo>
                                      <a:lnTo>
                                        <a:pt x="3484" y="7316"/>
                                      </a:lnTo>
                                      <a:cubicBezTo>
                                        <a:pt x="3484" y="7543"/>
                                        <a:pt x="3514" y="7763"/>
                                        <a:pt x="3566" y="7974"/>
                                      </a:cubicBezTo>
                                      <a:cubicBezTo>
                                        <a:pt x="3119" y="7855"/>
                                        <a:pt x="2787" y="7451"/>
                                        <a:pt x="2787" y="6968"/>
                                      </a:cubicBezTo>
                                      <a:cubicBezTo>
                                        <a:pt x="2787" y="6514"/>
                                        <a:pt x="3079" y="6131"/>
                                        <a:pt x="3484" y="5987"/>
                                      </a:cubicBezTo>
                                      <a:close/>
                                      <a:moveTo>
                                        <a:pt x="2600" y="8198"/>
                                      </a:moveTo>
                                      <a:cubicBezTo>
                                        <a:pt x="2916" y="8514"/>
                                        <a:pt x="3351" y="8710"/>
                                        <a:pt x="3832" y="8710"/>
                                      </a:cubicBezTo>
                                      <a:lnTo>
                                        <a:pt x="3861" y="8710"/>
                                      </a:lnTo>
                                      <a:cubicBezTo>
                                        <a:pt x="4034" y="9009"/>
                                        <a:pt x="4261" y="9273"/>
                                        <a:pt x="4529" y="9488"/>
                                      </a:cubicBezTo>
                                      <a:lnTo>
                                        <a:pt x="4529" y="10190"/>
                                      </a:lnTo>
                                      <a:lnTo>
                                        <a:pt x="2419" y="10798"/>
                                      </a:lnTo>
                                      <a:cubicBezTo>
                                        <a:pt x="1890" y="10789"/>
                                        <a:pt x="1457" y="10436"/>
                                        <a:pt x="1210" y="10177"/>
                                      </a:cubicBezTo>
                                      <a:cubicBezTo>
                                        <a:pt x="1873" y="9679"/>
                                        <a:pt x="2354" y="8980"/>
                                        <a:pt x="2600" y="8198"/>
                                      </a:cubicBezTo>
                                      <a:close/>
                                      <a:moveTo>
                                        <a:pt x="2787" y="14632"/>
                                      </a:moveTo>
                                      <a:lnTo>
                                        <a:pt x="2787" y="13239"/>
                                      </a:lnTo>
                                      <a:lnTo>
                                        <a:pt x="2090" y="13239"/>
                                      </a:lnTo>
                                      <a:lnTo>
                                        <a:pt x="2090" y="14632"/>
                                      </a:lnTo>
                                      <a:lnTo>
                                        <a:pt x="697" y="14632"/>
                                      </a:lnTo>
                                      <a:lnTo>
                                        <a:pt x="697" y="13331"/>
                                      </a:lnTo>
                                      <a:cubicBezTo>
                                        <a:pt x="697" y="12559"/>
                                        <a:pt x="1214" y="11871"/>
                                        <a:pt x="1956" y="11657"/>
                                      </a:cubicBezTo>
                                      <a:lnTo>
                                        <a:pt x="4750" y="10851"/>
                                      </a:lnTo>
                                      <a:lnTo>
                                        <a:pt x="5546" y="11845"/>
                                      </a:lnTo>
                                      <a:lnTo>
                                        <a:pt x="4181" y="11845"/>
                                      </a:lnTo>
                                      <a:lnTo>
                                        <a:pt x="4181" y="14632"/>
                                      </a:lnTo>
                                      <a:lnTo>
                                        <a:pt x="2787" y="14632"/>
                                      </a:lnTo>
                                      <a:close/>
                                      <a:moveTo>
                                        <a:pt x="7665" y="16026"/>
                                      </a:moveTo>
                                      <a:lnTo>
                                        <a:pt x="4877" y="16026"/>
                                      </a:lnTo>
                                      <a:lnTo>
                                        <a:pt x="4877" y="12542"/>
                                      </a:lnTo>
                                      <a:lnTo>
                                        <a:pt x="7665" y="12542"/>
                                      </a:lnTo>
                                      <a:lnTo>
                                        <a:pt x="7665" y="16026"/>
                                      </a:lnTo>
                                      <a:close/>
                                      <a:moveTo>
                                        <a:pt x="11845" y="13331"/>
                                      </a:moveTo>
                                      <a:lnTo>
                                        <a:pt x="11845" y="14632"/>
                                      </a:lnTo>
                                      <a:lnTo>
                                        <a:pt x="10452" y="14632"/>
                                      </a:lnTo>
                                      <a:lnTo>
                                        <a:pt x="10452" y="13239"/>
                                      </a:lnTo>
                                      <a:lnTo>
                                        <a:pt x="9755" y="13239"/>
                                      </a:lnTo>
                                      <a:lnTo>
                                        <a:pt x="9755" y="14632"/>
                                      </a:lnTo>
                                      <a:lnTo>
                                        <a:pt x="8361" y="14632"/>
                                      </a:lnTo>
                                      <a:lnTo>
                                        <a:pt x="8361" y="11845"/>
                                      </a:lnTo>
                                      <a:lnTo>
                                        <a:pt x="6996" y="11845"/>
                                      </a:lnTo>
                                      <a:lnTo>
                                        <a:pt x="7792" y="10851"/>
                                      </a:lnTo>
                                      <a:lnTo>
                                        <a:pt x="10586" y="11657"/>
                                      </a:lnTo>
                                      <a:cubicBezTo>
                                        <a:pt x="10793" y="11717"/>
                                        <a:pt x="10988" y="11816"/>
                                        <a:pt x="11159" y="11947"/>
                                      </a:cubicBezTo>
                                      <a:cubicBezTo>
                                        <a:pt x="11189" y="12467"/>
                                        <a:pt x="11447" y="12924"/>
                                        <a:pt x="11838" y="13223"/>
                                      </a:cubicBezTo>
                                      <a:cubicBezTo>
                                        <a:pt x="11840" y="13259"/>
                                        <a:pt x="11845" y="13294"/>
                                        <a:pt x="11845" y="13331"/>
                                      </a:cubicBezTo>
                                      <a:close/>
                                      <a:moveTo>
                                        <a:pt x="11845" y="11845"/>
                                      </a:moveTo>
                                      <a:cubicBezTo>
                                        <a:pt x="11845" y="11392"/>
                                        <a:pt x="12137" y="11008"/>
                                        <a:pt x="12542" y="10864"/>
                                      </a:cubicBezTo>
                                      <a:lnTo>
                                        <a:pt x="12542" y="12194"/>
                                      </a:lnTo>
                                      <a:cubicBezTo>
                                        <a:pt x="12542" y="12421"/>
                                        <a:pt x="12572" y="12640"/>
                                        <a:pt x="12624" y="12852"/>
                                      </a:cubicBezTo>
                                      <a:cubicBezTo>
                                        <a:pt x="12177" y="12733"/>
                                        <a:pt x="11845" y="12329"/>
                                        <a:pt x="11845" y="11845"/>
                                      </a:cubicBezTo>
                                      <a:close/>
                                      <a:moveTo>
                                        <a:pt x="13239" y="12194"/>
                                      </a:moveTo>
                                      <a:lnTo>
                                        <a:pt x="13239" y="10508"/>
                                      </a:lnTo>
                                      <a:lnTo>
                                        <a:pt x="13337" y="10215"/>
                                      </a:lnTo>
                                      <a:cubicBezTo>
                                        <a:pt x="13428" y="9939"/>
                                        <a:pt x="13685" y="9755"/>
                                        <a:pt x="13975" y="9755"/>
                                      </a:cubicBezTo>
                                      <a:cubicBezTo>
                                        <a:pt x="14108" y="9755"/>
                                        <a:pt x="14237" y="9794"/>
                                        <a:pt x="14348" y="9868"/>
                                      </a:cubicBezTo>
                                      <a:cubicBezTo>
                                        <a:pt x="14944" y="10265"/>
                                        <a:pt x="15714" y="10265"/>
                                        <a:pt x="16310" y="9868"/>
                                      </a:cubicBezTo>
                                      <a:cubicBezTo>
                                        <a:pt x="16421" y="9794"/>
                                        <a:pt x="16550" y="9755"/>
                                        <a:pt x="16683" y="9755"/>
                                      </a:cubicBezTo>
                                      <a:cubicBezTo>
                                        <a:pt x="16973" y="9755"/>
                                        <a:pt x="17230" y="9939"/>
                                        <a:pt x="17321" y="10215"/>
                                      </a:cubicBezTo>
                                      <a:lnTo>
                                        <a:pt x="17419" y="10508"/>
                                      </a:lnTo>
                                      <a:lnTo>
                                        <a:pt x="17419" y="12194"/>
                                      </a:lnTo>
                                      <a:cubicBezTo>
                                        <a:pt x="17419" y="13346"/>
                                        <a:pt x="16482" y="14284"/>
                                        <a:pt x="15329" y="14284"/>
                                      </a:cubicBezTo>
                                      <a:cubicBezTo>
                                        <a:pt x="14176" y="14284"/>
                                        <a:pt x="13239" y="13346"/>
                                        <a:pt x="13239" y="12194"/>
                                      </a:cubicBezTo>
                                      <a:close/>
                                      <a:moveTo>
                                        <a:pt x="15329" y="14981"/>
                                      </a:moveTo>
                                      <a:cubicBezTo>
                                        <a:pt x="15699" y="14981"/>
                                        <a:pt x="16051" y="14907"/>
                                        <a:pt x="16374" y="14775"/>
                                      </a:cubicBezTo>
                                      <a:lnTo>
                                        <a:pt x="16374" y="15207"/>
                                      </a:lnTo>
                                      <a:lnTo>
                                        <a:pt x="15329" y="16513"/>
                                      </a:lnTo>
                                      <a:lnTo>
                                        <a:pt x="14284" y="15207"/>
                                      </a:lnTo>
                                      <a:lnTo>
                                        <a:pt x="14284" y="14775"/>
                                      </a:lnTo>
                                      <a:cubicBezTo>
                                        <a:pt x="14607" y="14907"/>
                                        <a:pt x="14959" y="14981"/>
                                        <a:pt x="15329" y="14981"/>
                                      </a:cubicBezTo>
                                      <a:close/>
                                      <a:moveTo>
                                        <a:pt x="11845" y="19510"/>
                                      </a:moveTo>
                                      <a:lnTo>
                                        <a:pt x="11845" y="18116"/>
                                      </a:lnTo>
                                      <a:lnTo>
                                        <a:pt x="11148" y="18116"/>
                                      </a:lnTo>
                                      <a:lnTo>
                                        <a:pt x="11148" y="19510"/>
                                      </a:lnTo>
                                      <a:lnTo>
                                        <a:pt x="9755" y="19510"/>
                                      </a:lnTo>
                                      <a:lnTo>
                                        <a:pt x="9755" y="18208"/>
                                      </a:lnTo>
                                      <a:cubicBezTo>
                                        <a:pt x="9755" y="17437"/>
                                        <a:pt x="10273" y="16749"/>
                                        <a:pt x="11014" y="16534"/>
                                      </a:cubicBezTo>
                                      <a:lnTo>
                                        <a:pt x="13808" y="15728"/>
                                      </a:lnTo>
                                      <a:lnTo>
                                        <a:pt x="14604" y="16723"/>
                                      </a:lnTo>
                                      <a:lnTo>
                                        <a:pt x="13239" y="16723"/>
                                      </a:lnTo>
                                      <a:lnTo>
                                        <a:pt x="13239" y="19510"/>
                                      </a:lnTo>
                                      <a:lnTo>
                                        <a:pt x="11845" y="19510"/>
                                      </a:lnTo>
                                      <a:close/>
                                      <a:moveTo>
                                        <a:pt x="16723" y="20903"/>
                                      </a:moveTo>
                                      <a:lnTo>
                                        <a:pt x="13935" y="20903"/>
                                      </a:lnTo>
                                      <a:lnTo>
                                        <a:pt x="13935" y="17419"/>
                                      </a:lnTo>
                                      <a:lnTo>
                                        <a:pt x="16723" y="17419"/>
                                      </a:lnTo>
                                      <a:lnTo>
                                        <a:pt x="16723" y="20903"/>
                                      </a:lnTo>
                                      <a:close/>
                                      <a:moveTo>
                                        <a:pt x="20903" y="19510"/>
                                      </a:moveTo>
                                      <a:lnTo>
                                        <a:pt x="19510" y="19510"/>
                                      </a:lnTo>
                                      <a:lnTo>
                                        <a:pt x="19510" y="18116"/>
                                      </a:lnTo>
                                      <a:lnTo>
                                        <a:pt x="18813" y="18116"/>
                                      </a:lnTo>
                                      <a:lnTo>
                                        <a:pt x="18813" y="19510"/>
                                      </a:lnTo>
                                      <a:lnTo>
                                        <a:pt x="17419" y="19510"/>
                                      </a:lnTo>
                                      <a:lnTo>
                                        <a:pt x="17419" y="16723"/>
                                      </a:lnTo>
                                      <a:lnTo>
                                        <a:pt x="16054" y="16723"/>
                                      </a:lnTo>
                                      <a:lnTo>
                                        <a:pt x="16850" y="15728"/>
                                      </a:lnTo>
                                      <a:lnTo>
                                        <a:pt x="19644" y="16534"/>
                                      </a:lnTo>
                                      <a:cubicBezTo>
                                        <a:pt x="20386" y="16748"/>
                                        <a:pt x="20903" y="17437"/>
                                        <a:pt x="20903" y="18208"/>
                                      </a:cubicBezTo>
                                      <a:lnTo>
                                        <a:pt x="20903" y="1951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Rectangle"/>
                              <wps:cNvSpPr/>
                              <wps:spPr>
                                <a:xfrm>
                                  <a:off x="533401" y="660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Rectangle"/>
                              <wps:cNvSpPr/>
                              <wps:spPr>
                                <a:xfrm>
                                  <a:off x="533401" y="7112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Rectangle"/>
                              <wps:cNvSpPr/>
                              <wps:spPr>
                                <a:xfrm>
                                  <a:off x="203201" y="4826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Rectangle"/>
                              <wps:cNvSpPr/>
                              <wps:spPr>
                                <a:xfrm>
                                  <a:off x="203201" y="533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E488C16" id="Group 1" o:spid="_x0000_s1026" alt="participants icon" style="width:30.45pt;height:30.45pt;mso-position-horizontal-relative:char;mso-position-vertical-relative:line" coordsize="7874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">
                      <v:shape id="Shape" o:spid="_x0000_s1027" style="position:absolute;width:7874;height:78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" path="m21600,18208v,-1080,-725,-2043,-1763,-2343l17071,15067r,-701c17339,14150,17565,13886,17739,13587r29,c18728,13587,19510,12806,19510,11845r,-2787c19510,6753,17634,4877,15329,4877v-2298,,-4167,1864,-4180,4159c10700,8470,10452,7768,10452,7027r,-59l10452,4181c10452,1875,8576,,6271,,3966,,2090,1875,2090,4181r,2787l2090,7027v,1131,-602,2196,-1573,2778l204,9992r203,305c428,10328,764,10821,1328,11165,530,11577,,12410,,13331r,1998l4181,15329r,1394l8361,16723r,-1394l12542,15329r,-1777c12654,13575,12771,13587,12890,13587r29,c13092,13886,13319,14150,13587,14366r,701l10821,15865v-1038,299,-1763,1263,-1763,2343l9058,20206r4181,l13239,21600r4180,l17419,20206r4181,l21600,18208xm18034,12852v52,-212,82,-431,82,-658l18116,10864v405,144,697,528,697,981c18813,12329,18481,12733,18034,12852xm15329,5574v1921,,3484,1563,3484,3484l18813,10458v-227,-172,-494,-292,-788,-336l17983,9995v-187,-561,-709,-937,-1300,-937c16412,9058,16149,9138,15924,9288v-362,241,-828,241,-1190,c14509,9138,14246,9058,13975,9058v-591,,-1113,376,-1299,937l12633,10122v-293,44,-561,165,-787,336l11846,9058v-1,-1921,1562,-3484,3483,-3484xm11148,10025r,1107c11029,11075,10906,11024,10779,10987l8013,10190r,-702c8281,9273,8507,9009,8681,8710r29,c9188,8710,9622,8515,9938,8201v219,704,633,1335,1210,1824xm7316,10329l6271,11636,5226,10329r,-431c5549,10029,5901,10103,6271,10103v370,,722,-74,1045,-205l7316,10329xm4181,5923r,-349l4181,5206v814,-92,1572,-504,2090,-1145c6789,4702,7547,5114,8361,5206r,385l8361,5923r,1393c8361,8469,7424,9406,6271,9406,5118,9406,4181,8469,4181,7316r,-1393xm8976,7974v52,-211,82,-431,82,-658l9058,5987v405,144,697,527,697,981c9755,7451,9423,7855,8976,7974xm6271,697v1921,,3484,1563,3484,3484l9755,5583c9551,5429,9317,5314,9058,5261r,-732l8710,4529v-764,,-1493,-365,-1951,-976l6271,2903r-488,651c5325,4164,4596,4529,3832,4529r-348,l3484,5261v-259,53,-493,168,-697,322l2787,4181c2787,2260,4350,697,6271,697xm3484,5987r,1329c3484,7543,3514,7763,3566,7974,3119,7855,2787,7451,2787,6968v,-454,292,-837,697,-981xm2600,8198v316,316,751,512,1232,512l3861,8710v173,299,400,563,668,778l4529,10190r-2110,608c1890,10789,1457,10436,1210,10177,1873,9679,2354,8980,2600,8198xm2787,14632r,-1393l2090,13239r,1393l697,14632r,-1301c697,12559,1214,11871,1956,11657r2794,-806l5546,11845r-1365,l4181,14632r-1394,xm7665,16026r-2788,l4877,12542r2788,l7665,16026xm11845,13331r,1301l10452,14632r,-1393l9755,13239r,1393l8361,14632r,-2787l6996,11845r796,-994l10586,11657v207,60,402,159,573,290c11189,12467,11447,12924,11838,13223v2,36,7,71,7,108xm11845,11845v,-453,292,-837,697,-981l12542,12194v,227,30,446,82,658c12177,12733,11845,12329,11845,11845xm13239,12194r,-1686l13337,10215v91,-276,348,-460,638,-460c14108,9755,14237,9794,14348,9868v596,397,1366,397,1962,c16421,9794,16550,9755,16683,9755v290,,547,184,638,460l17419,10508r,1686c17419,13346,16482,14284,15329,14284v-1153,,-2090,-938,-2090,-2090xm15329,14981v370,,722,-74,1045,-206l16374,15207r-1045,1306l14284,15207r,-432c14607,14907,14959,14981,15329,14981xm11845,19510r,-1394l11148,18116r,1394l9755,19510r,-1302c9755,17437,10273,16749,11014,16534r2794,-806l14604,16723r-1365,l13239,19510r-1394,xm16723,20903r-2788,l13935,17419r2788,l16723,20903xm20903,19510r-1393,l19510,18116r-697,l18813,19510r-1394,l17419,16723r-1365,l16850,15728r2794,806c20386,16748,20903,17437,20903,18208r,1302xe" filled="f" stroked="f" strokeweight="1pt">
                        <v:stroke miterlimit="4" joinstyle="miter"/>
                        <v:path arrowok="t" o:extrusionok="f" o:connecttype="custom" o:connectlocs="393701,393701;393701,393701;393701,393701;393701,393701" o:connectangles="0,90,180,270"/>
                      </v:shape>
                      <v:rect id="Rectangle" o:spid="_x0000_s1028" style="position:absolute;left:5334;top:660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" filled="f" stroked="f" strokeweight="1pt">
                        <v:stroke miterlimit="4"/>
                        <v:textbox inset="3pt,3pt,3pt,3pt"/>
                      </v:rect>
                      <v:rect id="Rectangle" o:spid="_x0000_s1029" style="position:absolute;left:5334;top:7112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" filled="f" stroked="f" strokeweight="1pt">
                        <v:stroke miterlimit="4"/>
                        <v:textbox inset="3pt,3pt,3pt,3pt"/>
                      </v:rect>
                      <v:rect id="Rectangle" o:spid="_x0000_s1030" style="position:absolute;left:2032;top:4826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" filled="f" stroked="f" strokeweight="1pt">
                        <v:stroke miterlimit="4"/>
                        <v:textbox inset="3pt,3pt,3pt,3pt"/>
                      </v:rect>
                      <v:rect id="Rectangle" o:spid="_x0000_s1031" style="position:absolute;left:2032;top:533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" filled="f" stroked="f" strokeweight="1pt">
                        <v:stroke miterlimit="4"/>
                        <v:textbox inset="3pt,3pt,3pt,3pt"/>
                      </v:rect>
                      <w10:anchorlock/>
                    </v:group>
                  </w:pict>
                </mc:Fallback>
              </mc:AlternateContent>
            </w:r>
            <w:r w:rsidR="00937DCA">
              <w:t xml:space="preserve"> </w:t>
            </w:r>
            <w:r w:rsidR="0016612B">
              <w:t>Group Members</w:t>
            </w:r>
          </w:p>
        </w:tc>
      </w:tr>
      <w:tr w:rsidR="002C5507" w:rsidRPr="009756AD" w14:paraId="03A1858A" w14:textId="77777777" w:rsidTr="00AC51A4">
        <w:tc>
          <w:tcPr>
            <w:tcW w:w="342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74081980" w14:textId="77777777" w:rsidR="002C5507" w:rsidRPr="00391ABD" w:rsidRDefault="00C53FCE" w:rsidP="00884234">
            <w:pPr>
              <w:pStyle w:val="Heading4"/>
              <w:outlineLvl w:val="3"/>
            </w:pPr>
            <w:sdt>
              <w:sdtPr>
                <w:id w:val="-1571186646"/>
                <w:placeholder>
                  <w:docPart w:val="1F0B729CF6164EB78E608B406DBDA21E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Name</w:t>
                </w:r>
              </w:sdtContent>
            </w:sdt>
          </w:p>
        </w:tc>
        <w:tc>
          <w:tcPr>
            <w:tcW w:w="70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75C73730" w14:textId="77777777" w:rsidR="002C5507" w:rsidRPr="009756AD" w:rsidRDefault="00C53FCE" w:rsidP="00884234">
            <w:pPr>
              <w:pStyle w:val="Heading4"/>
              <w:outlineLvl w:val="3"/>
            </w:pPr>
            <w:sdt>
              <w:sdtPr>
                <w:id w:val="1822233433"/>
                <w:placeholder>
                  <w:docPart w:val="DC5D2B90FDA340F79D153490D80B11A0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Role</w:t>
                </w:r>
              </w:sdtContent>
            </w:sdt>
          </w:p>
        </w:tc>
        <w:tc>
          <w:tcPr>
            <w:tcW w:w="524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769D17A8" w14:textId="77777777" w:rsidR="002C5507" w:rsidRPr="009756AD" w:rsidRDefault="00C53FCE" w:rsidP="00884234">
            <w:pPr>
              <w:pStyle w:val="Heading4"/>
              <w:outlineLvl w:val="3"/>
            </w:pPr>
            <w:sdt>
              <w:sdtPr>
                <w:id w:val="-699625266"/>
                <w:placeholder>
                  <w:docPart w:val="9E62C48780224DBC9E66D0AC1E012DE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Contact information</w:t>
                </w:r>
              </w:sdtContent>
            </w:sdt>
          </w:p>
        </w:tc>
      </w:tr>
      <w:tr w:rsidR="000F3A87" w:rsidRPr="009756AD" w14:paraId="6F32B299" w14:textId="77777777" w:rsidTr="00AC51A4">
        <w:tc>
          <w:tcPr>
            <w:tcW w:w="342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68CBC33" w14:textId="62266A69" w:rsidR="002C5507" w:rsidRPr="009756AD" w:rsidRDefault="00AC51A4" w:rsidP="00AC51A4">
            <w:pPr>
              <w:pStyle w:val="TableText"/>
            </w:pPr>
            <w:r w:rsidRPr="00AC51A4">
              <w:t>IRENEO, JOHN BRICKS F.</w:t>
            </w:r>
          </w:p>
        </w:tc>
        <w:tc>
          <w:tcPr>
            <w:tcW w:w="70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01CCBCA" w14:textId="28A9C3E5" w:rsidR="002C5507" w:rsidRPr="009756AD" w:rsidRDefault="00AC51A4" w:rsidP="00AC51A4">
            <w:pPr>
              <w:pStyle w:val="TableText"/>
            </w:pPr>
            <w:r>
              <w:t>LEADER</w:t>
            </w:r>
          </w:p>
        </w:tc>
        <w:tc>
          <w:tcPr>
            <w:tcW w:w="524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C2E75D" w14:textId="5362696C" w:rsidR="002C5507" w:rsidRPr="009756AD" w:rsidRDefault="00AC51A4" w:rsidP="00AC51A4">
            <w:pPr>
              <w:pStyle w:val="TableText"/>
            </w:pPr>
            <w:r w:rsidRPr="00AC51A4">
              <w:t>https://www.facebook.com/johnbricks.ireneo</w:t>
            </w:r>
          </w:p>
        </w:tc>
      </w:tr>
      <w:tr w:rsidR="000F3A87" w:rsidRPr="009756AD" w14:paraId="6EB5D840" w14:textId="77777777" w:rsidTr="00AC51A4">
        <w:tc>
          <w:tcPr>
            <w:tcW w:w="34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6FA934B" w14:textId="20DB344C" w:rsidR="002C5507" w:rsidRPr="009756AD" w:rsidRDefault="00AC51A4" w:rsidP="00AC51A4">
            <w:pPr>
              <w:pStyle w:val="TableText"/>
            </w:pPr>
            <w:r>
              <w:t>CADIZ, ANGELICA</w:t>
            </w:r>
          </w:p>
        </w:tc>
        <w:tc>
          <w:tcPr>
            <w:tcW w:w="7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5F15386" w14:textId="1AC414B7" w:rsidR="002C5507" w:rsidRPr="009756AD" w:rsidRDefault="00AC51A4" w:rsidP="00AC51A4">
            <w:pPr>
              <w:pStyle w:val="TableText"/>
            </w:pPr>
            <w:r>
              <w:t>MEMBER</w:t>
            </w:r>
          </w:p>
        </w:tc>
        <w:tc>
          <w:tcPr>
            <w:tcW w:w="52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61E2D1F" w14:textId="2818D5E0" w:rsidR="002C5507" w:rsidRPr="009756AD" w:rsidRDefault="00AC51A4" w:rsidP="00AC51A4">
            <w:pPr>
              <w:pStyle w:val="TableText"/>
            </w:pPr>
            <w:r w:rsidRPr="00AC51A4">
              <w:t>https://www.facebook.com/people/Angelica-Cadiz</w:t>
            </w:r>
          </w:p>
        </w:tc>
      </w:tr>
      <w:tr w:rsidR="002C5507" w:rsidRPr="009756AD" w14:paraId="3A3DE0AA" w14:textId="77777777" w:rsidTr="00AC51A4">
        <w:tc>
          <w:tcPr>
            <w:tcW w:w="34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35EEDC" w14:textId="045EE9D4" w:rsidR="002C5507" w:rsidRPr="009756AD" w:rsidRDefault="00AC51A4" w:rsidP="00AC51A4">
            <w:pPr>
              <w:pStyle w:val="TableText"/>
            </w:pPr>
            <w:r>
              <w:t>DEL AYRE, RED</w:t>
            </w:r>
          </w:p>
        </w:tc>
        <w:tc>
          <w:tcPr>
            <w:tcW w:w="7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D193F12" w14:textId="467D6CC8" w:rsidR="002C5507" w:rsidRPr="009756AD" w:rsidRDefault="00AC51A4" w:rsidP="00AC51A4">
            <w:pPr>
              <w:pStyle w:val="TableText"/>
            </w:pPr>
            <w:r>
              <w:t>MEMBER</w:t>
            </w:r>
          </w:p>
        </w:tc>
        <w:tc>
          <w:tcPr>
            <w:tcW w:w="52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C956483" w14:textId="6FC9E217" w:rsidR="002C5507" w:rsidRPr="009756AD" w:rsidRDefault="00AC51A4" w:rsidP="00AC51A4">
            <w:pPr>
              <w:pStyle w:val="TableText"/>
            </w:pPr>
            <w:r w:rsidRPr="00AC51A4">
              <w:t>https://www.facebook.com/red.delayre</w:t>
            </w:r>
          </w:p>
        </w:tc>
      </w:tr>
      <w:tr w:rsidR="00AC51A4" w:rsidRPr="009756AD" w14:paraId="276A5833" w14:textId="77777777" w:rsidTr="00AC51A4">
        <w:tc>
          <w:tcPr>
            <w:tcW w:w="34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5B16053" w14:textId="7D5D7154" w:rsidR="00AC51A4" w:rsidRDefault="00AC51A4" w:rsidP="00AC51A4">
            <w:pPr>
              <w:pStyle w:val="TableText"/>
            </w:pPr>
            <w:r>
              <w:t>MILLARES, MIGUI</w:t>
            </w:r>
          </w:p>
        </w:tc>
        <w:tc>
          <w:tcPr>
            <w:tcW w:w="7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0C90DF9" w14:textId="0752BA63" w:rsidR="00AC51A4" w:rsidRDefault="00AC51A4" w:rsidP="00AC51A4">
            <w:pPr>
              <w:pStyle w:val="TableText"/>
            </w:pPr>
            <w:r>
              <w:t>MEMBER</w:t>
            </w:r>
          </w:p>
        </w:tc>
        <w:tc>
          <w:tcPr>
            <w:tcW w:w="52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C29B750" w14:textId="64FB7B08" w:rsidR="00AC51A4" w:rsidRDefault="00AC51A4" w:rsidP="00AC51A4">
            <w:pPr>
              <w:pStyle w:val="TableText"/>
            </w:pPr>
            <w:r w:rsidRPr="00AC51A4">
              <w:t>https://www.facebook.com/migui.millares</w:t>
            </w:r>
          </w:p>
        </w:tc>
      </w:tr>
    </w:tbl>
    <w:p w14:paraId="6FBC618D" w14:textId="55C1F1EC" w:rsidR="00B30AE3" w:rsidRDefault="00B30AE3" w:rsidP="00C4665B">
      <w:pPr>
        <w:spacing w:before="0"/>
      </w:pPr>
    </w:p>
    <w:p w14:paraId="0C6AD92F" w14:textId="77777777" w:rsidR="009549D1" w:rsidRPr="009756AD" w:rsidRDefault="009549D1" w:rsidP="00C4665B">
      <w:pPr>
        <w:spacing w:before="0"/>
      </w:pPr>
    </w:p>
    <w:tbl>
      <w:tblPr>
        <w:tblStyle w:val="Calendar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5400"/>
        <w:gridCol w:w="2340"/>
        <w:gridCol w:w="1620"/>
      </w:tblGrid>
      <w:tr w:rsidR="002C476C" w:rsidRPr="009756AD" w14:paraId="307C008F" w14:textId="77777777" w:rsidTr="008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3"/>
            <w:tcBorders>
              <w:top w:val="nil"/>
              <w:bottom w:val="dashed" w:sz="8" w:space="0" w:color="auto"/>
            </w:tcBorders>
          </w:tcPr>
          <w:p w14:paraId="28F740C1" w14:textId="77777777" w:rsidR="002C476C" w:rsidRPr="002C476C" w:rsidRDefault="00937DCA" w:rsidP="00884234">
            <w:pPr>
              <w:pStyle w:val="Heading1"/>
              <w:outlineLvl w:val="0"/>
              <w:rPr>
                <w:b w:val="0"/>
              </w:rPr>
            </w:pPr>
            <w:r w:rsidRPr="00C43C7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1036718" wp14:editId="7A96A80E">
                      <wp:extent cx="194310" cy="252730"/>
                      <wp:effectExtent l="0" t="0" r="0" b="0"/>
                      <wp:docPr id="23" name="Shape" descr="check mark box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2527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37" h="21600" extrusionOk="0">
                                    <a:moveTo>
                                      <a:pt x="21351" y="10262"/>
                                    </a:moveTo>
                                    <a:lnTo>
                                      <a:pt x="17460" y="5765"/>
                                    </a:lnTo>
                                    <a:lnTo>
                                      <a:pt x="21351" y="1268"/>
                                    </a:lnTo>
                                    <a:cubicBezTo>
                                      <a:pt x="21550" y="999"/>
                                      <a:pt x="21600" y="692"/>
                                      <a:pt x="21400" y="423"/>
                                    </a:cubicBezTo>
                                    <a:cubicBezTo>
                                      <a:pt x="21201" y="154"/>
                                      <a:pt x="20852" y="0"/>
                                      <a:pt x="20453" y="0"/>
                                    </a:cubicBezTo>
                                    <a:lnTo>
                                      <a:pt x="1097" y="0"/>
                                    </a:lnTo>
                                    <a:cubicBezTo>
                                      <a:pt x="499" y="0"/>
                                      <a:pt x="0" y="384"/>
                                      <a:pt x="0" y="846"/>
                                    </a:cubicBezTo>
                                    <a:lnTo>
                                      <a:pt x="0" y="20754"/>
                                    </a:lnTo>
                                    <a:cubicBezTo>
                                      <a:pt x="0" y="21216"/>
                                      <a:pt x="499" y="21600"/>
                                      <a:pt x="1097" y="21600"/>
                                    </a:cubicBezTo>
                                    <a:cubicBezTo>
                                      <a:pt x="1696" y="21600"/>
                                      <a:pt x="2195" y="21216"/>
                                      <a:pt x="2195" y="20754"/>
                                    </a:cubicBezTo>
                                    <a:lnTo>
                                      <a:pt x="2195" y="11569"/>
                                    </a:lnTo>
                                    <a:lnTo>
                                      <a:pt x="20503" y="11569"/>
                                    </a:lnTo>
                                    <a:cubicBezTo>
                                      <a:pt x="20902" y="11569"/>
                                      <a:pt x="21251" y="11415"/>
                                      <a:pt x="21450" y="11146"/>
                                    </a:cubicBezTo>
                                    <a:cubicBezTo>
                                      <a:pt x="21600" y="10838"/>
                                      <a:pt x="21550" y="10531"/>
                                      <a:pt x="21351" y="10262"/>
                                    </a:cubicBezTo>
                                    <a:close/>
                                    <a:moveTo>
                                      <a:pt x="2195" y="9878"/>
                                    </a:moveTo>
                                    <a:lnTo>
                                      <a:pt x="2195" y="1614"/>
                                    </a:lnTo>
                                    <a:lnTo>
                                      <a:pt x="18457" y="1614"/>
                                    </a:lnTo>
                                    <a:lnTo>
                                      <a:pt x="15265" y="5304"/>
                                    </a:lnTo>
                                    <a:cubicBezTo>
                                      <a:pt x="15015" y="5573"/>
                                      <a:pt x="15015" y="5957"/>
                                      <a:pt x="15265" y="6226"/>
                                    </a:cubicBezTo>
                                    <a:lnTo>
                                      <a:pt x="18457" y="9916"/>
                                    </a:lnTo>
                                    <a:lnTo>
                                      <a:pt x="2195" y="9916"/>
                                    </a:lnTo>
                                    <a:close/>
                                    <a:moveTo>
                                      <a:pt x="12321" y="2537"/>
                                    </a:moveTo>
                                    <a:cubicBezTo>
                                      <a:pt x="11773" y="2344"/>
                                      <a:pt x="11124" y="2498"/>
                                      <a:pt x="10875" y="2921"/>
                                    </a:cubicBezTo>
                                    <a:lnTo>
                                      <a:pt x="8331" y="6880"/>
                                    </a:lnTo>
                                    <a:lnTo>
                                      <a:pt x="7233" y="6034"/>
                                    </a:lnTo>
                                    <a:cubicBezTo>
                                      <a:pt x="6834" y="5727"/>
                                      <a:pt x="6136" y="5727"/>
                                      <a:pt x="5737" y="6034"/>
                                    </a:cubicBezTo>
                                    <a:cubicBezTo>
                                      <a:pt x="5338" y="6342"/>
                                      <a:pt x="5338" y="6880"/>
                                      <a:pt x="5737" y="7187"/>
                                    </a:cubicBezTo>
                                    <a:lnTo>
                                      <a:pt x="7882" y="8840"/>
                                    </a:lnTo>
                                    <a:cubicBezTo>
                                      <a:pt x="8081" y="8994"/>
                                      <a:pt x="8381" y="9070"/>
                                      <a:pt x="8630" y="9070"/>
                                    </a:cubicBezTo>
                                    <a:cubicBezTo>
                                      <a:pt x="8680" y="9070"/>
                                      <a:pt x="8730" y="9070"/>
                                      <a:pt x="8780" y="9070"/>
                                    </a:cubicBezTo>
                                    <a:cubicBezTo>
                                      <a:pt x="9129" y="9032"/>
                                      <a:pt x="9428" y="8878"/>
                                      <a:pt x="9578" y="8609"/>
                                    </a:cubicBezTo>
                                    <a:lnTo>
                                      <a:pt x="12820" y="3651"/>
                                    </a:lnTo>
                                    <a:cubicBezTo>
                                      <a:pt x="13070" y="3228"/>
                                      <a:pt x="12870" y="2729"/>
                                      <a:pt x="12321" y="25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4BEEBE32" id="Shape" o:spid="_x0000_s1026" alt="check mark box icon" style="width:15.3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37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" path="m21351,10262l17460,5765,21351,1268v199,-269,249,-576,49,-845c21201,154,20852,,20453,l1097,c499,,,384,,846l,20754v,462,499,846,1097,846c1696,21600,2195,21216,2195,20754r,-9185l20503,11569v399,,748,-154,947,-423c21600,10838,21550,10531,21351,10262xm2195,9878r,-8264l18457,1614,15265,5304v-250,269,-250,653,,922l18457,9916r-16262,l2195,9878xm12321,2537v-548,-193,-1197,-39,-1446,384l8331,6880,7233,6034v-399,-307,-1097,-307,-1496,c5338,6342,5338,6880,5737,7187l7882,8840v199,154,499,230,748,230c8680,9070,8730,9070,8780,9070v349,-38,648,-192,798,-461l12820,3651v250,-423,50,-922,-499,-1114xe" fillcolor="#212745 [3215]" stroked="f" strokeweight="1pt">
                      <v:stroke miterlimit="4" joinstyle="miter"/>
                      <v:path arrowok="t" o:extrusionok="f" o:connecttype="custom" o:connectlocs="97155,126365;97155,126365;97155,126365;97155,126365" o:connectangles="0,90,180,270"/>
                      <w10:anchorlock/>
                    </v:shape>
                  </w:pict>
                </mc:Fallback>
              </mc:AlternateContent>
            </w:r>
            <w:r w:rsidRPr="00C4665B">
              <w:t xml:space="preserve"> </w:t>
            </w:r>
            <w:sdt>
              <w:sdtPr>
                <w:id w:val="37402836"/>
                <w:placeholder>
                  <w:docPart w:val="02900FEF5C3248AABB972BFD86CB23A6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C4665B">
                  <w:t>Milestones</w:t>
                </w:r>
              </w:sdtContent>
            </w:sdt>
          </w:p>
        </w:tc>
      </w:tr>
      <w:tr w:rsidR="000F3A87" w:rsidRPr="009756AD" w14:paraId="573DC455" w14:textId="77777777" w:rsidTr="00884234">
        <w:tc>
          <w:tcPr>
            <w:tcW w:w="540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202E3CA0" w14:textId="77777777" w:rsidR="00DB66DE" w:rsidRPr="00391ABD" w:rsidRDefault="00C53FCE" w:rsidP="00884234">
            <w:pPr>
              <w:pStyle w:val="Heading4"/>
              <w:outlineLvl w:val="3"/>
            </w:pPr>
            <w:sdt>
              <w:sdtPr>
                <w:id w:val="1028149152"/>
                <w:placeholder>
                  <w:docPart w:val="55EA691BD4444074BA726A63D32C3F53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Milestone name</w:t>
                </w:r>
              </w:sdtContent>
            </w:sdt>
          </w:p>
        </w:tc>
        <w:tc>
          <w:tcPr>
            <w:tcW w:w="234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28D89553" w14:textId="77777777" w:rsidR="00DB66DE" w:rsidRPr="009756AD" w:rsidRDefault="00C53FCE" w:rsidP="00884234">
            <w:pPr>
              <w:pStyle w:val="Heading4"/>
              <w:outlineLvl w:val="3"/>
            </w:pPr>
            <w:sdt>
              <w:sdtPr>
                <w:id w:val="-1598931803"/>
                <w:placeholder>
                  <w:docPart w:val="A0E451952EE74CB9A9D21C8FE78DBDF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Target date</w:t>
                </w:r>
              </w:sdtContent>
            </w:sdt>
          </w:p>
        </w:tc>
        <w:tc>
          <w:tcPr>
            <w:tcW w:w="162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17E56AC5" w14:textId="77777777" w:rsidR="00DB66DE" w:rsidRPr="009756AD" w:rsidRDefault="00C53FCE" w:rsidP="00884234">
            <w:pPr>
              <w:pStyle w:val="Heading4"/>
              <w:outlineLvl w:val="3"/>
            </w:pPr>
            <w:sdt>
              <w:sdtPr>
                <w:id w:val="480885956"/>
                <w:placeholder>
                  <w:docPart w:val="BB669BD5380D42C8AF25DFEC13A6393D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Status</w:t>
                </w:r>
              </w:sdtContent>
            </w:sdt>
          </w:p>
        </w:tc>
      </w:tr>
      <w:tr w:rsidR="0016612B" w:rsidRPr="009756AD" w14:paraId="54C6A14E" w14:textId="77777777" w:rsidTr="00884234">
        <w:trPr>
          <w:trHeight w:val="288"/>
        </w:trPr>
        <w:tc>
          <w:tcPr>
            <w:tcW w:w="540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A1D6A1" w14:textId="4480C685" w:rsidR="0016612B" w:rsidRPr="009756AD" w:rsidRDefault="0016612B" w:rsidP="00AC51A4">
            <w:pPr>
              <w:pStyle w:val="TableText"/>
              <w:numPr>
                <w:ilvl w:val="0"/>
                <w:numId w:val="41"/>
              </w:numPr>
            </w:pPr>
            <w:r w:rsidRPr="00D65CE8">
              <w:t>Information Gathering</w:t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B3D1F5" w14:textId="6D45B897" w:rsidR="0016612B" w:rsidRPr="009756AD" w:rsidRDefault="000703DD" w:rsidP="00AC51A4">
            <w:pPr>
              <w:pStyle w:val="TableText"/>
            </w:pPr>
            <w:r>
              <w:t>End of November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B8A5409" w14:textId="4E597DFA" w:rsidR="0016612B" w:rsidRPr="009756AD" w:rsidRDefault="00AC51A4" w:rsidP="00AC51A4">
            <w:pPr>
              <w:pStyle w:val="TableText"/>
            </w:pPr>
            <w:r>
              <w:t>ON PROGRESS</w:t>
            </w:r>
          </w:p>
        </w:tc>
      </w:tr>
      <w:tr w:rsidR="000703DD" w:rsidRPr="009756AD" w14:paraId="52E74041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327047A" w14:textId="611445F5" w:rsidR="000703DD" w:rsidRPr="009756AD" w:rsidRDefault="000703DD" w:rsidP="000703DD">
            <w:pPr>
              <w:pStyle w:val="TableText"/>
              <w:numPr>
                <w:ilvl w:val="0"/>
                <w:numId w:val="41"/>
              </w:numPr>
            </w:pPr>
            <w:r w:rsidRPr="00D65CE8">
              <w:t>Planning</w:t>
            </w:r>
            <w:r>
              <w:t xml:space="preserve"> and Design 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E39FAC" w14:textId="62632924" w:rsidR="000703DD" w:rsidRPr="009756AD" w:rsidRDefault="000703DD" w:rsidP="000703DD">
            <w:pPr>
              <w:pStyle w:val="TableText"/>
            </w:pPr>
            <w:r>
              <w:t>End of November</w:t>
            </w: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9718425" w14:textId="502E062B" w:rsidR="000703DD" w:rsidRPr="009756AD" w:rsidRDefault="000703DD" w:rsidP="000703DD">
            <w:pPr>
              <w:pStyle w:val="TableText"/>
            </w:pPr>
            <w:r>
              <w:t>ON PROGRESS</w:t>
            </w:r>
          </w:p>
        </w:tc>
      </w:tr>
      <w:tr w:rsidR="0016612B" w:rsidRPr="009756AD" w14:paraId="4B472D3C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C98DC07" w14:textId="45784BE2" w:rsidR="0016612B" w:rsidRPr="009756AD" w:rsidRDefault="00B12300" w:rsidP="00AC51A4">
            <w:pPr>
              <w:pStyle w:val="TableText"/>
              <w:numPr>
                <w:ilvl w:val="0"/>
                <w:numId w:val="41"/>
              </w:numPr>
            </w:pPr>
            <w:bookmarkStart w:id="0" w:name="_GoBack" w:colFirst="1" w:colLast="1"/>
            <w:r w:rsidRPr="00D65CE8">
              <w:t>Content Writing</w:t>
            </w:r>
            <w:r>
              <w:t xml:space="preserve">, </w:t>
            </w:r>
            <w:r w:rsidRPr="00D65CE8">
              <w:t>Assembly</w:t>
            </w:r>
            <w:r>
              <w:t xml:space="preserve"> and Coding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3DA6EC" w14:textId="6B757A75" w:rsidR="0016612B" w:rsidRPr="009756AD" w:rsidRDefault="000703DD" w:rsidP="00AC51A4">
            <w:pPr>
              <w:pStyle w:val="TableText"/>
            </w:pPr>
            <w:r>
              <w:t>End in the 3</w:t>
            </w:r>
            <w:r w:rsidRPr="000703DD">
              <w:rPr>
                <w:vertAlign w:val="superscript"/>
              </w:rPr>
              <w:t>rd</w:t>
            </w:r>
            <w:r>
              <w:t xml:space="preserve"> week of December</w:t>
            </w: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399648" w14:textId="47318A5D" w:rsidR="0016612B" w:rsidRPr="009756AD" w:rsidRDefault="00AC51A4" w:rsidP="00AC51A4">
            <w:pPr>
              <w:pStyle w:val="TableText"/>
            </w:pPr>
            <w:r>
              <w:t>NOT STARTED</w:t>
            </w:r>
          </w:p>
        </w:tc>
      </w:tr>
      <w:bookmarkEnd w:id="0"/>
      <w:tr w:rsidR="0016612B" w:rsidRPr="009756AD" w14:paraId="3DB2DA3B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49F31EA" w14:textId="7CFF1212" w:rsidR="0016612B" w:rsidRPr="009756AD" w:rsidRDefault="00B12300" w:rsidP="00AC51A4">
            <w:pPr>
              <w:pStyle w:val="TableText"/>
              <w:numPr>
                <w:ilvl w:val="0"/>
                <w:numId w:val="41"/>
              </w:numPr>
            </w:pPr>
            <w:r w:rsidRPr="00D65CE8">
              <w:t>Testing, Review and Launch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4A8CB0" w14:textId="32EB7F34" w:rsidR="0016612B" w:rsidRPr="009756AD" w:rsidRDefault="000703DD" w:rsidP="00AC51A4">
            <w:pPr>
              <w:pStyle w:val="TableText"/>
            </w:pPr>
            <w:r>
              <w:t>End of December</w:t>
            </w: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9041BFF" w14:textId="627AB64D" w:rsidR="0016612B" w:rsidRPr="009756AD" w:rsidRDefault="000703DD" w:rsidP="00AC51A4">
            <w:pPr>
              <w:pStyle w:val="TableText"/>
            </w:pPr>
            <w:r>
              <w:t>NOT STARTED</w:t>
            </w:r>
          </w:p>
        </w:tc>
      </w:tr>
      <w:tr w:rsidR="0016612B" w:rsidRPr="009756AD" w14:paraId="438BF378" w14:textId="77777777" w:rsidTr="000703DD">
        <w:trPr>
          <w:trHeight w:val="152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16AE60C" w14:textId="4BF72D3E" w:rsidR="0016612B" w:rsidRPr="009756AD" w:rsidRDefault="00B12300" w:rsidP="00AC51A4">
            <w:pPr>
              <w:pStyle w:val="TableText"/>
              <w:numPr>
                <w:ilvl w:val="0"/>
                <w:numId w:val="41"/>
              </w:numPr>
            </w:pPr>
            <w:r w:rsidRPr="00D65CE8">
              <w:t>Maintenance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082151" w14:textId="77777777" w:rsidR="0016612B" w:rsidRPr="009756AD" w:rsidRDefault="00C53FCE" w:rsidP="00AC51A4">
            <w:pPr>
              <w:pStyle w:val="TableText"/>
            </w:pPr>
            <w:sdt>
              <w:sdtPr>
                <w:alias w:val="Target date"/>
                <w:tag w:val="Target date"/>
                <w:id w:val="707152194"/>
                <w:placeholder>
                  <w:docPart w:val="2E3FB8CFC7654DC9AEA6DE0A3F317B3D"/>
                </w:placeholder>
                <w:temporary/>
                <w:showingPlcHdr/>
                <w15:appearance w15:val="hidden"/>
              </w:sdtPr>
              <w:sdtEndPr/>
              <w:sdtContent>
                <w:r w:rsidR="0016612B" w:rsidRPr="009756AD">
                  <w:t>Enter target date</w:t>
                </w:r>
              </w:sdtContent>
            </w:sdt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BF2FACA" w14:textId="65270DA1" w:rsidR="0016612B" w:rsidRPr="009756AD" w:rsidRDefault="000703DD" w:rsidP="00AC51A4">
            <w:pPr>
              <w:pStyle w:val="TableText"/>
            </w:pPr>
            <w:r>
              <w:t>NOT STARTED</w:t>
            </w:r>
          </w:p>
        </w:tc>
      </w:tr>
    </w:tbl>
    <w:p w14:paraId="0C2333B3" w14:textId="39EAC9B1" w:rsidR="00337638" w:rsidRDefault="00337638" w:rsidP="00C4665B">
      <w:pPr>
        <w:spacing w:before="0"/>
      </w:pPr>
      <w:r>
        <w:t>NOTE:  Milestone name are just example. You may add milestone based on your project development.</w:t>
      </w:r>
    </w:p>
    <w:p w14:paraId="62F24B07" w14:textId="77777777" w:rsidR="00C4665B" w:rsidRDefault="00C4665B" w:rsidP="00C4665B">
      <w:pPr>
        <w:spacing w:before="0"/>
      </w:pPr>
    </w:p>
    <w:tbl>
      <w:tblPr>
        <w:tblStyle w:val="Calendar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2790"/>
        <w:gridCol w:w="2970"/>
        <w:gridCol w:w="2070"/>
        <w:gridCol w:w="1530"/>
      </w:tblGrid>
      <w:tr w:rsidR="000675BE" w:rsidRPr="009756AD" w14:paraId="5C5DAAF4" w14:textId="77777777" w:rsidTr="008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4"/>
            <w:tcBorders>
              <w:top w:val="nil"/>
              <w:bottom w:val="dashed" w:sz="8" w:space="0" w:color="auto"/>
            </w:tcBorders>
          </w:tcPr>
          <w:p w14:paraId="646045AB" w14:textId="7C8CBA62" w:rsidR="000675BE" w:rsidRPr="00C4665B" w:rsidRDefault="00937DCA" w:rsidP="00C4665B">
            <w:pPr>
              <w:pStyle w:val="Heading1"/>
              <w:outlineLvl w:val="0"/>
            </w:pPr>
            <w:r w:rsidRPr="00C4665B">
              <w:rPr>
                <w:noProof/>
              </w:rPr>
              <mc:AlternateContent>
                <mc:Choice Requires="wps">
                  <w:drawing>
                    <wp:inline distT="0" distB="0" distL="0" distR="0" wp14:anchorId="00BA24F7" wp14:editId="0028CAC3">
                      <wp:extent cx="380365" cy="337185"/>
                      <wp:effectExtent l="0" t="0" r="635" b="5715"/>
                      <wp:docPr id="22" name="Shape" descr="promotion plan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371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284" h="21244" extrusionOk="0">
                                    <a:moveTo>
                                      <a:pt x="21221" y="13961"/>
                                    </a:moveTo>
                                    <a:lnTo>
                                      <a:pt x="20274" y="10622"/>
                                    </a:lnTo>
                                    <a:lnTo>
                                      <a:pt x="21221" y="7283"/>
                                    </a:lnTo>
                                    <a:cubicBezTo>
                                      <a:pt x="21442" y="6501"/>
                                      <a:pt x="21063" y="5648"/>
                                      <a:pt x="20368" y="5400"/>
                                    </a:cubicBezTo>
                                    <a:lnTo>
                                      <a:pt x="18631" y="4796"/>
                                    </a:lnTo>
                                    <a:lnTo>
                                      <a:pt x="17558" y="1030"/>
                                    </a:lnTo>
                                    <a:cubicBezTo>
                                      <a:pt x="17337" y="248"/>
                                      <a:pt x="16579" y="-178"/>
                                      <a:pt x="15884" y="71"/>
                                    </a:cubicBezTo>
                                    <a:lnTo>
                                      <a:pt x="10642" y="1954"/>
                                    </a:lnTo>
                                    <a:lnTo>
                                      <a:pt x="5400" y="71"/>
                                    </a:lnTo>
                                    <a:cubicBezTo>
                                      <a:pt x="4705" y="-178"/>
                                      <a:pt x="3947" y="248"/>
                                      <a:pt x="3726" y="1030"/>
                                    </a:cubicBezTo>
                                    <a:lnTo>
                                      <a:pt x="2653" y="4796"/>
                                    </a:lnTo>
                                    <a:lnTo>
                                      <a:pt x="916" y="5400"/>
                                    </a:lnTo>
                                    <a:cubicBezTo>
                                      <a:pt x="221" y="5648"/>
                                      <a:pt x="-158" y="6501"/>
                                      <a:pt x="63" y="7283"/>
                                    </a:cubicBezTo>
                                    <a:lnTo>
                                      <a:pt x="1010" y="10622"/>
                                    </a:lnTo>
                                    <a:lnTo>
                                      <a:pt x="63" y="13961"/>
                                    </a:lnTo>
                                    <a:cubicBezTo>
                                      <a:pt x="-158" y="14743"/>
                                      <a:pt x="221" y="15596"/>
                                      <a:pt x="916" y="15844"/>
                                    </a:cubicBezTo>
                                    <a:lnTo>
                                      <a:pt x="2653" y="16448"/>
                                    </a:lnTo>
                                    <a:lnTo>
                                      <a:pt x="3726" y="20214"/>
                                    </a:lnTo>
                                    <a:cubicBezTo>
                                      <a:pt x="3947" y="20996"/>
                                      <a:pt x="4674" y="21422"/>
                                      <a:pt x="5368" y="21173"/>
                                    </a:cubicBezTo>
                                    <a:cubicBezTo>
                                      <a:pt x="5368" y="21173"/>
                                      <a:pt x="5368" y="21173"/>
                                      <a:pt x="5368" y="21173"/>
                                    </a:cubicBezTo>
                                    <a:lnTo>
                                      <a:pt x="10610" y="19290"/>
                                    </a:lnTo>
                                    <a:lnTo>
                                      <a:pt x="15853" y="21173"/>
                                    </a:lnTo>
                                    <a:cubicBezTo>
                                      <a:pt x="16547" y="21422"/>
                                      <a:pt x="17305" y="20996"/>
                                      <a:pt x="17526" y="20214"/>
                                    </a:cubicBezTo>
                                    <a:lnTo>
                                      <a:pt x="18600" y="16448"/>
                                    </a:lnTo>
                                    <a:lnTo>
                                      <a:pt x="20337" y="15844"/>
                                    </a:lnTo>
                                    <a:cubicBezTo>
                                      <a:pt x="21063" y="15596"/>
                                      <a:pt x="21442" y="14743"/>
                                      <a:pt x="21221" y="13961"/>
                                    </a:cubicBezTo>
                                    <a:close/>
                                    <a:moveTo>
                                      <a:pt x="20021" y="6572"/>
                                    </a:moveTo>
                                    <a:cubicBezTo>
                                      <a:pt x="20147" y="6608"/>
                                      <a:pt x="20210" y="6750"/>
                                      <a:pt x="20179" y="6892"/>
                                    </a:cubicBezTo>
                                    <a:lnTo>
                                      <a:pt x="19705" y="8597"/>
                                    </a:lnTo>
                                    <a:lnTo>
                                      <a:pt x="19042" y="6217"/>
                                    </a:lnTo>
                                    <a:lnTo>
                                      <a:pt x="20021" y="6572"/>
                                    </a:lnTo>
                                    <a:close/>
                                    <a:moveTo>
                                      <a:pt x="4800" y="1385"/>
                                    </a:moveTo>
                                    <a:cubicBezTo>
                                      <a:pt x="4831" y="1243"/>
                                      <a:pt x="4958" y="1172"/>
                                      <a:pt x="5084" y="1208"/>
                                    </a:cubicBezTo>
                                    <a:lnTo>
                                      <a:pt x="8874" y="2558"/>
                                    </a:lnTo>
                                    <a:lnTo>
                                      <a:pt x="3979" y="4298"/>
                                    </a:lnTo>
                                    <a:lnTo>
                                      <a:pt x="4800" y="1385"/>
                                    </a:lnTo>
                                    <a:close/>
                                    <a:moveTo>
                                      <a:pt x="1295" y="14672"/>
                                    </a:moveTo>
                                    <a:cubicBezTo>
                                      <a:pt x="1168" y="14636"/>
                                      <a:pt x="1105" y="14494"/>
                                      <a:pt x="1137" y="14352"/>
                                    </a:cubicBezTo>
                                    <a:lnTo>
                                      <a:pt x="1610" y="12647"/>
                                    </a:lnTo>
                                    <a:lnTo>
                                      <a:pt x="2274" y="15027"/>
                                    </a:lnTo>
                                    <a:lnTo>
                                      <a:pt x="1295" y="14672"/>
                                    </a:lnTo>
                                    <a:close/>
                                    <a:moveTo>
                                      <a:pt x="16516" y="19859"/>
                                    </a:moveTo>
                                    <a:cubicBezTo>
                                      <a:pt x="16484" y="20001"/>
                                      <a:pt x="16358" y="20072"/>
                                      <a:pt x="16231" y="20036"/>
                                    </a:cubicBezTo>
                                    <a:lnTo>
                                      <a:pt x="12442" y="18686"/>
                                    </a:lnTo>
                                    <a:lnTo>
                                      <a:pt x="17337" y="16946"/>
                                    </a:lnTo>
                                    <a:lnTo>
                                      <a:pt x="16516" y="19859"/>
                                    </a:lnTo>
                                    <a:close/>
                                    <a:moveTo>
                                      <a:pt x="20021" y="14672"/>
                                    </a:moveTo>
                                    <a:lnTo>
                                      <a:pt x="5084" y="20001"/>
                                    </a:lnTo>
                                    <a:cubicBezTo>
                                      <a:pt x="4958" y="20036"/>
                                      <a:pt x="4831" y="19965"/>
                                      <a:pt x="4800" y="19823"/>
                                    </a:cubicBezTo>
                                    <a:lnTo>
                                      <a:pt x="1137" y="6892"/>
                                    </a:lnTo>
                                    <a:cubicBezTo>
                                      <a:pt x="1105" y="6750"/>
                                      <a:pt x="1168" y="6608"/>
                                      <a:pt x="1295" y="6572"/>
                                    </a:cubicBezTo>
                                    <a:lnTo>
                                      <a:pt x="16231" y="1243"/>
                                    </a:lnTo>
                                    <a:cubicBezTo>
                                      <a:pt x="16263" y="1243"/>
                                      <a:pt x="16263" y="1243"/>
                                      <a:pt x="16295" y="1243"/>
                                    </a:cubicBezTo>
                                    <a:cubicBezTo>
                                      <a:pt x="16326" y="1243"/>
                                      <a:pt x="16358" y="1243"/>
                                      <a:pt x="16389" y="1279"/>
                                    </a:cubicBezTo>
                                    <a:cubicBezTo>
                                      <a:pt x="16453" y="1314"/>
                                      <a:pt x="16484" y="1350"/>
                                      <a:pt x="16516" y="1421"/>
                                    </a:cubicBezTo>
                                    <a:lnTo>
                                      <a:pt x="20179" y="14352"/>
                                    </a:lnTo>
                                    <a:cubicBezTo>
                                      <a:pt x="20210" y="14494"/>
                                      <a:pt x="20147" y="14636"/>
                                      <a:pt x="20021" y="14672"/>
                                    </a:cubicBezTo>
                                    <a:close/>
                                    <a:moveTo>
                                      <a:pt x="16547" y="12256"/>
                                    </a:moveTo>
                                    <a:lnTo>
                                      <a:pt x="15663" y="11865"/>
                                    </a:lnTo>
                                    <a:lnTo>
                                      <a:pt x="16010" y="10871"/>
                                    </a:lnTo>
                                    <a:cubicBezTo>
                                      <a:pt x="16105" y="10551"/>
                                      <a:pt x="15979" y="10196"/>
                                      <a:pt x="15695" y="10089"/>
                                    </a:cubicBezTo>
                                    <a:cubicBezTo>
                                      <a:pt x="15410" y="9983"/>
                                      <a:pt x="15095" y="10125"/>
                                      <a:pt x="15000" y="10444"/>
                                    </a:cubicBezTo>
                                    <a:lnTo>
                                      <a:pt x="14653" y="11439"/>
                                    </a:lnTo>
                                    <a:lnTo>
                                      <a:pt x="13768" y="11048"/>
                                    </a:lnTo>
                                    <a:cubicBezTo>
                                      <a:pt x="13484" y="10942"/>
                                      <a:pt x="13168" y="11084"/>
                                      <a:pt x="13074" y="11404"/>
                                    </a:cubicBezTo>
                                    <a:cubicBezTo>
                                      <a:pt x="12979" y="11723"/>
                                      <a:pt x="13105" y="12079"/>
                                      <a:pt x="13389" y="12185"/>
                                    </a:cubicBezTo>
                                    <a:lnTo>
                                      <a:pt x="14274" y="12576"/>
                                    </a:lnTo>
                                    <a:lnTo>
                                      <a:pt x="13926" y="13571"/>
                                    </a:lnTo>
                                    <a:cubicBezTo>
                                      <a:pt x="13831" y="13890"/>
                                      <a:pt x="13958" y="14246"/>
                                      <a:pt x="14242" y="14352"/>
                                    </a:cubicBezTo>
                                    <a:cubicBezTo>
                                      <a:pt x="14526" y="14459"/>
                                      <a:pt x="14842" y="14317"/>
                                      <a:pt x="14937" y="13997"/>
                                    </a:cubicBezTo>
                                    <a:lnTo>
                                      <a:pt x="15284" y="13002"/>
                                    </a:lnTo>
                                    <a:lnTo>
                                      <a:pt x="16168" y="13393"/>
                                    </a:lnTo>
                                    <a:cubicBezTo>
                                      <a:pt x="16168" y="13393"/>
                                      <a:pt x="16168" y="13393"/>
                                      <a:pt x="16168" y="13393"/>
                                    </a:cubicBezTo>
                                    <a:cubicBezTo>
                                      <a:pt x="16453" y="13500"/>
                                      <a:pt x="16768" y="13358"/>
                                      <a:pt x="16863" y="13038"/>
                                    </a:cubicBezTo>
                                    <a:cubicBezTo>
                                      <a:pt x="16863" y="13038"/>
                                      <a:pt x="16863" y="13038"/>
                                      <a:pt x="16863" y="13038"/>
                                    </a:cubicBezTo>
                                    <a:cubicBezTo>
                                      <a:pt x="16958" y="12718"/>
                                      <a:pt x="16831" y="12363"/>
                                      <a:pt x="16547" y="12256"/>
                                    </a:cubicBezTo>
                                    <a:close/>
                                    <a:moveTo>
                                      <a:pt x="13453" y="8064"/>
                                    </a:moveTo>
                                    <a:cubicBezTo>
                                      <a:pt x="13705" y="8277"/>
                                      <a:pt x="14021" y="8242"/>
                                      <a:pt x="14210" y="7958"/>
                                    </a:cubicBezTo>
                                    <a:cubicBezTo>
                                      <a:pt x="14400" y="7673"/>
                                      <a:pt x="14368" y="7318"/>
                                      <a:pt x="14116" y="7105"/>
                                    </a:cubicBezTo>
                                    <a:lnTo>
                                      <a:pt x="12063" y="5293"/>
                                    </a:lnTo>
                                    <a:cubicBezTo>
                                      <a:pt x="12063" y="5293"/>
                                      <a:pt x="12063" y="5293"/>
                                      <a:pt x="12063" y="5293"/>
                                    </a:cubicBezTo>
                                    <a:cubicBezTo>
                                      <a:pt x="11810" y="5080"/>
                                      <a:pt x="11495" y="5115"/>
                                      <a:pt x="11305" y="5400"/>
                                    </a:cubicBezTo>
                                    <a:lnTo>
                                      <a:pt x="9695" y="7709"/>
                                    </a:lnTo>
                                    <a:cubicBezTo>
                                      <a:pt x="9505" y="7993"/>
                                      <a:pt x="9537" y="8348"/>
                                      <a:pt x="9789" y="8561"/>
                                    </a:cubicBezTo>
                                    <a:cubicBezTo>
                                      <a:pt x="10042" y="8775"/>
                                      <a:pt x="10358" y="8739"/>
                                      <a:pt x="10547" y="8455"/>
                                    </a:cubicBezTo>
                                    <a:lnTo>
                                      <a:pt x="11337" y="7318"/>
                                    </a:lnTo>
                                    <a:cubicBezTo>
                                      <a:pt x="11653" y="10906"/>
                                      <a:pt x="9379" y="14139"/>
                                      <a:pt x="6189" y="14565"/>
                                    </a:cubicBezTo>
                                    <a:cubicBezTo>
                                      <a:pt x="5874" y="14601"/>
                                      <a:pt x="5653" y="14885"/>
                                      <a:pt x="5684" y="15205"/>
                                    </a:cubicBezTo>
                                    <a:cubicBezTo>
                                      <a:pt x="5716" y="15560"/>
                                      <a:pt x="5968" y="15809"/>
                                      <a:pt x="6253" y="15773"/>
                                    </a:cubicBezTo>
                                    <a:lnTo>
                                      <a:pt x="6316" y="15773"/>
                                    </a:lnTo>
                                    <a:cubicBezTo>
                                      <a:pt x="10105" y="15240"/>
                                      <a:pt x="12821" y="11404"/>
                                      <a:pt x="12410" y="7140"/>
                                    </a:cubicBezTo>
                                    <a:lnTo>
                                      <a:pt x="13453" y="8064"/>
                                    </a:lnTo>
                                    <a:close/>
                                    <a:moveTo>
                                      <a:pt x="5747" y="11439"/>
                                    </a:moveTo>
                                    <a:lnTo>
                                      <a:pt x="5747" y="11439"/>
                                    </a:lnTo>
                                    <a:cubicBezTo>
                                      <a:pt x="5653" y="11759"/>
                                      <a:pt x="5779" y="12114"/>
                                      <a:pt x="6063" y="12221"/>
                                    </a:cubicBezTo>
                                    <a:cubicBezTo>
                                      <a:pt x="6347" y="12327"/>
                                      <a:pt x="6663" y="12185"/>
                                      <a:pt x="6758" y="11865"/>
                                    </a:cubicBezTo>
                                    <a:lnTo>
                                      <a:pt x="7105" y="10871"/>
                                    </a:lnTo>
                                    <a:lnTo>
                                      <a:pt x="7989" y="11261"/>
                                    </a:lnTo>
                                    <a:cubicBezTo>
                                      <a:pt x="8274" y="11368"/>
                                      <a:pt x="8589" y="11226"/>
                                      <a:pt x="8684" y="10906"/>
                                    </a:cubicBezTo>
                                    <a:cubicBezTo>
                                      <a:pt x="8779" y="10586"/>
                                      <a:pt x="8653" y="10231"/>
                                      <a:pt x="8368" y="10125"/>
                                    </a:cubicBezTo>
                                    <a:lnTo>
                                      <a:pt x="7484" y="9734"/>
                                    </a:lnTo>
                                    <a:lnTo>
                                      <a:pt x="7831" y="8739"/>
                                    </a:lnTo>
                                    <a:cubicBezTo>
                                      <a:pt x="7895" y="8455"/>
                                      <a:pt x="7800" y="8135"/>
                                      <a:pt x="7547" y="7993"/>
                                    </a:cubicBezTo>
                                    <a:cubicBezTo>
                                      <a:pt x="7263" y="7851"/>
                                      <a:pt x="6947" y="7958"/>
                                      <a:pt x="6821" y="8277"/>
                                    </a:cubicBezTo>
                                    <a:lnTo>
                                      <a:pt x="6474" y="9272"/>
                                    </a:lnTo>
                                    <a:lnTo>
                                      <a:pt x="5589" y="8881"/>
                                    </a:lnTo>
                                    <a:cubicBezTo>
                                      <a:pt x="5305" y="8775"/>
                                      <a:pt x="4989" y="8917"/>
                                      <a:pt x="4895" y="9236"/>
                                    </a:cubicBezTo>
                                    <a:cubicBezTo>
                                      <a:pt x="4800" y="9556"/>
                                      <a:pt x="4926" y="9911"/>
                                      <a:pt x="5210" y="10018"/>
                                    </a:cubicBezTo>
                                    <a:lnTo>
                                      <a:pt x="6095" y="10409"/>
                                    </a:lnTo>
                                    <a:lnTo>
                                      <a:pt x="5747" y="114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3CFC2227" id="Shape" o:spid="_x0000_s1026" alt="promotion plan icon" style="width:29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284,2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" path="m21221,13961r-947,-3339l21221,7283v221,-782,-158,-1635,-853,-1883l18631,4796,17558,1030c17337,248,16579,-178,15884,71l10642,1954,5400,71c4705,-178,3947,248,3726,1030l2653,4796,916,5400c221,5648,-158,6501,63,7283r947,3339l63,13961v-221,782,158,1635,853,1883l2653,16448r1073,3766c3947,20996,4674,21422,5368,21173v,,,,,l10610,19290r5243,1883c16547,21422,17305,20996,17526,20214r1074,-3766l20337,15844v726,-248,1105,-1101,884,-1883xm20021,6572v126,36,189,178,158,320l19705,8597,19042,6217r979,355xm4800,1385v31,-142,158,-213,284,-177l8874,2558,3979,4298,4800,1385xm1295,14672v-127,-36,-190,-178,-158,-320l1610,12647r664,2380l1295,14672xm16516,19859v-32,142,-158,213,-285,177l12442,18686r4895,-1740l16516,19859xm20021,14672l5084,20001v-126,35,-253,-36,-284,-178l1137,6892v-32,-142,31,-284,158,-320l16231,1243v32,,32,,64,c16326,1243,16358,1243,16389,1279v64,35,95,71,127,142l20179,14352v31,142,-32,284,-158,320xm16547,12256r-884,-391l16010,10871v95,-320,-31,-675,-315,-782c15410,9983,15095,10125,15000,10444r-347,995l13768,11048v-284,-106,-600,36,-694,356c12979,11723,13105,12079,13389,12185r885,391l13926,13571v-95,319,32,675,316,781c14526,14459,14842,14317,14937,13997r347,-995l16168,13393v,,,,,c16453,13500,16768,13358,16863,13038v,,,,,c16958,12718,16831,12363,16547,12256xm13453,8064v252,213,568,178,757,-106c14400,7673,14368,7318,14116,7105l12063,5293v,,,,,c11810,5080,11495,5115,11305,5400l9695,7709v-190,284,-158,639,94,852c10042,8775,10358,8739,10547,8455r790,-1137c11653,10906,9379,14139,6189,14565v-315,36,-536,320,-505,640c5716,15560,5968,15809,6253,15773r63,c10105,15240,12821,11404,12410,7140r1043,924xm5747,11439r,c5653,11759,5779,12114,6063,12221v284,106,600,-36,695,-356l7105,10871r884,390c8274,11368,8589,11226,8684,10906v95,-320,-31,-675,-316,-781l7484,9734r347,-995c7895,8455,7800,8135,7547,7993v-284,-142,-600,-35,-726,284l6474,9272,5589,8881v-284,-106,-600,36,-694,355c4800,9556,4926,9911,5210,10018r885,391l5747,11439xe" fillcolor="#212745 [3215]" stroked="f" strokeweight="1pt">
                      <v:stroke miterlimit="4" joinstyle="miter"/>
                      <v:path arrowok="t" o:extrusionok="f" o:connecttype="custom" o:connectlocs="190183,168593;190183,168593;190183,168593;190183,168593" o:connectangles="0,90,180,270"/>
                      <w10:anchorlock/>
                    </v:shape>
                  </w:pict>
                </mc:Fallback>
              </mc:AlternateContent>
            </w:r>
            <w:r w:rsidRPr="00C4665B">
              <w:t xml:space="preserve"> </w:t>
            </w:r>
            <w:r w:rsidR="0016612B">
              <w:t>Design Plan</w:t>
            </w:r>
          </w:p>
        </w:tc>
      </w:tr>
      <w:tr w:rsidR="00391ABD" w:rsidRPr="009756AD" w14:paraId="3DC7DBCC" w14:textId="77777777" w:rsidTr="00884234">
        <w:tc>
          <w:tcPr>
            <w:tcW w:w="279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107439D2" w14:textId="103D3AC9" w:rsidR="00391ABD" w:rsidRPr="00391ABD" w:rsidRDefault="0016612B" w:rsidP="00884234">
            <w:pPr>
              <w:pStyle w:val="Heading4"/>
              <w:outlineLvl w:val="3"/>
            </w:pPr>
            <w:r>
              <w:t>Design</w:t>
            </w:r>
          </w:p>
        </w:tc>
        <w:tc>
          <w:tcPr>
            <w:tcW w:w="297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55DAE556" w14:textId="77777777" w:rsidR="00391ABD" w:rsidRPr="00391ABD" w:rsidRDefault="00C53FCE" w:rsidP="00884234">
            <w:pPr>
              <w:pStyle w:val="Heading4"/>
              <w:outlineLvl w:val="3"/>
            </w:pPr>
            <w:sdt>
              <w:sdtPr>
                <w:id w:val="-1213498153"/>
                <w:placeholder>
                  <w:docPart w:val="801FA59F528D46279CEB389EE0C68A84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Who's responsible</w:t>
                </w:r>
              </w:sdtContent>
            </w:sdt>
          </w:p>
        </w:tc>
        <w:tc>
          <w:tcPr>
            <w:tcW w:w="207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499CE8FC" w14:textId="77777777" w:rsidR="00391ABD" w:rsidRPr="00391ABD" w:rsidRDefault="00C53FCE" w:rsidP="00884234">
            <w:pPr>
              <w:pStyle w:val="Heading4"/>
              <w:outlineLvl w:val="3"/>
            </w:pPr>
            <w:sdt>
              <w:sdtPr>
                <w:id w:val="826094995"/>
                <w:placeholder>
                  <w:docPart w:val="DA4F61F11BC84EF683B7FC113AD3C879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Target date</w:t>
                </w:r>
              </w:sdtContent>
            </w:sdt>
          </w:p>
        </w:tc>
        <w:tc>
          <w:tcPr>
            <w:tcW w:w="153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23A2F619" w14:textId="77777777" w:rsidR="00391ABD" w:rsidRPr="00391ABD" w:rsidRDefault="00C53FCE" w:rsidP="00884234">
            <w:pPr>
              <w:pStyle w:val="Heading4"/>
              <w:outlineLvl w:val="3"/>
            </w:pPr>
            <w:sdt>
              <w:sdtPr>
                <w:id w:val="505637080"/>
                <w:placeholder>
                  <w:docPart w:val="2E1ED4A73EB44D1AA13FB766C07905C7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Status</w:t>
                </w:r>
              </w:sdtContent>
            </w:sdt>
          </w:p>
        </w:tc>
      </w:tr>
      <w:tr w:rsidR="00391ABD" w:rsidRPr="009756AD" w14:paraId="489E415B" w14:textId="77777777" w:rsidTr="00884234">
        <w:trPr>
          <w:trHeight w:val="288"/>
        </w:trPr>
        <w:tc>
          <w:tcPr>
            <w:tcW w:w="279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47FC39" w14:textId="1E38F1D3" w:rsidR="00391ABD" w:rsidRPr="00391ABD" w:rsidRDefault="000703DD" w:rsidP="00AC51A4">
            <w:pPr>
              <w:pStyle w:val="TableText"/>
            </w:pPr>
            <w:r>
              <w:t>LOGO | PUBMATS</w:t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A3EBC0" w14:textId="77777777" w:rsidR="00391ABD" w:rsidRPr="00391ABD" w:rsidRDefault="00391ABD" w:rsidP="00AC51A4">
            <w:pPr>
              <w:pStyle w:val="TableText"/>
            </w:pPr>
          </w:p>
        </w:tc>
        <w:tc>
          <w:tcPr>
            <w:tcW w:w="207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9804CF" w14:textId="77777777" w:rsidR="00391ABD" w:rsidRPr="00391ABD" w:rsidRDefault="00391ABD" w:rsidP="00AC51A4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8FD4DCC" w14:textId="392AED41" w:rsidR="00391ABD" w:rsidRPr="00391ABD" w:rsidRDefault="000703DD" w:rsidP="00AC51A4">
            <w:pPr>
              <w:pStyle w:val="TableText"/>
            </w:pPr>
            <w:r>
              <w:t>NOT STARTED</w:t>
            </w:r>
          </w:p>
        </w:tc>
      </w:tr>
      <w:tr w:rsidR="000703DD" w:rsidRPr="009756AD" w14:paraId="411A8D57" w14:textId="77777777" w:rsidTr="000F1AC5">
        <w:trPr>
          <w:trHeight w:val="288"/>
        </w:trPr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A3E2D60" w14:textId="7DA2E360" w:rsidR="000703DD" w:rsidRPr="00391ABD" w:rsidRDefault="000703DD" w:rsidP="000703DD">
            <w:pPr>
              <w:pStyle w:val="TableText"/>
            </w:pPr>
            <w:r>
              <w:t>CSS</w:t>
            </w:r>
          </w:p>
        </w:tc>
        <w:tc>
          <w:tcPr>
            <w:tcW w:w="29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E5FBC9A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20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9D33C2E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153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B8A18E" w14:textId="37530240" w:rsidR="000703DD" w:rsidRPr="00391ABD" w:rsidRDefault="000703DD" w:rsidP="000703DD">
            <w:pPr>
              <w:pStyle w:val="TableText"/>
            </w:pPr>
            <w:r>
              <w:t>NOT STARTED</w:t>
            </w:r>
          </w:p>
        </w:tc>
      </w:tr>
      <w:tr w:rsidR="000703DD" w:rsidRPr="009756AD" w14:paraId="0F5B1540" w14:textId="77777777" w:rsidTr="000F1AC5">
        <w:trPr>
          <w:trHeight w:val="288"/>
        </w:trPr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2AD2AC2" w14:textId="126F8897" w:rsidR="000703DD" w:rsidRPr="00391ABD" w:rsidRDefault="000703DD" w:rsidP="000703DD">
            <w:pPr>
              <w:pStyle w:val="TableText"/>
            </w:pPr>
            <w:r>
              <w:t>COLOR SCHEMES</w:t>
            </w:r>
          </w:p>
        </w:tc>
        <w:tc>
          <w:tcPr>
            <w:tcW w:w="29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84E1A63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20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7570D80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153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ADB08E" w14:textId="23883B25" w:rsidR="000703DD" w:rsidRPr="00391ABD" w:rsidRDefault="000703DD" w:rsidP="000703DD">
            <w:pPr>
              <w:pStyle w:val="TableText"/>
            </w:pPr>
            <w:r>
              <w:t>NOT STARTED</w:t>
            </w:r>
          </w:p>
        </w:tc>
      </w:tr>
      <w:tr w:rsidR="000703DD" w:rsidRPr="009756AD" w14:paraId="66EC7724" w14:textId="77777777" w:rsidTr="000F1AC5">
        <w:trPr>
          <w:trHeight w:val="288"/>
        </w:trPr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4AEDAD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29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98CCCE1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20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9CB511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153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BDB4B81" w14:textId="77777777" w:rsidR="000703DD" w:rsidRPr="00391ABD" w:rsidRDefault="000703DD" w:rsidP="000703DD">
            <w:pPr>
              <w:pStyle w:val="TableText"/>
            </w:pPr>
          </w:p>
        </w:tc>
      </w:tr>
      <w:tr w:rsidR="000703DD" w:rsidRPr="009756AD" w14:paraId="2D7AA2DC" w14:textId="77777777" w:rsidTr="000F1AC5">
        <w:trPr>
          <w:trHeight w:val="288"/>
        </w:trPr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8A393C5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29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68B16D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20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96B79AB" w14:textId="77777777" w:rsidR="000703DD" w:rsidRPr="00391ABD" w:rsidRDefault="000703DD" w:rsidP="000703DD">
            <w:pPr>
              <w:pStyle w:val="TableText"/>
            </w:pPr>
          </w:p>
        </w:tc>
        <w:tc>
          <w:tcPr>
            <w:tcW w:w="153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274B24" w14:textId="77777777" w:rsidR="000703DD" w:rsidRPr="00391ABD" w:rsidRDefault="000703DD" w:rsidP="000703DD">
            <w:pPr>
              <w:pStyle w:val="TableText"/>
            </w:pPr>
          </w:p>
        </w:tc>
      </w:tr>
    </w:tbl>
    <w:p w14:paraId="54C69249" w14:textId="7A1A8982" w:rsidR="00DC2B77" w:rsidRDefault="00DC2B77" w:rsidP="00C4665B">
      <w:pPr>
        <w:spacing w:before="0" w:after="0"/>
      </w:pPr>
    </w:p>
    <w:p w14:paraId="671A2B39" w14:textId="77777777" w:rsidR="009549D1" w:rsidRPr="002C476C" w:rsidRDefault="009549D1" w:rsidP="00C4665B">
      <w:pPr>
        <w:spacing w:before="0" w:after="0"/>
      </w:pPr>
    </w:p>
    <w:tbl>
      <w:tblPr>
        <w:tblStyle w:val="Calendar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672"/>
        <w:gridCol w:w="2593"/>
        <w:gridCol w:w="2954"/>
        <w:gridCol w:w="3141"/>
      </w:tblGrid>
      <w:tr w:rsidR="00F462BE" w:rsidRPr="009756AD" w14:paraId="1298BD28" w14:textId="77777777" w:rsidTr="00C4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4"/>
            <w:tcBorders>
              <w:top w:val="nil"/>
              <w:bottom w:val="dashed" w:sz="8" w:space="0" w:color="auto"/>
            </w:tcBorders>
          </w:tcPr>
          <w:p w14:paraId="60E6D57B" w14:textId="77777777" w:rsidR="00F462BE" w:rsidRPr="000323EE" w:rsidRDefault="00937DCA" w:rsidP="00884234">
            <w:pPr>
              <w:pStyle w:val="Heading1"/>
              <w:outlineLvl w:val="0"/>
              <w:rPr>
                <w:b w:val="0"/>
              </w:rPr>
            </w:pPr>
            <w:r w:rsidRPr="00C43C7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7F742B4" wp14:editId="23C6CAA5">
                      <wp:extent cx="231775" cy="231775"/>
                      <wp:effectExtent l="0" t="0" r="0" b="0"/>
                      <wp:docPr id="25" name="Shape" descr="calendar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231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500" y="15300"/>
                                    </a:moveTo>
                                    <a:lnTo>
                                      <a:pt x="11700" y="15300"/>
                                    </a:lnTo>
                                    <a:lnTo>
                                      <a:pt x="11700" y="17100"/>
                                    </a:lnTo>
                                    <a:lnTo>
                                      <a:pt x="13500" y="17100"/>
                                    </a:lnTo>
                                    <a:lnTo>
                                      <a:pt x="13500" y="15300"/>
                                    </a:lnTo>
                                    <a:close/>
                                    <a:moveTo>
                                      <a:pt x="13500" y="11700"/>
                                    </a:moveTo>
                                    <a:lnTo>
                                      <a:pt x="11700" y="11700"/>
                                    </a:lnTo>
                                    <a:lnTo>
                                      <a:pt x="11700" y="13500"/>
                                    </a:lnTo>
                                    <a:lnTo>
                                      <a:pt x="13500" y="13500"/>
                                    </a:lnTo>
                                    <a:lnTo>
                                      <a:pt x="13500" y="11700"/>
                                    </a:lnTo>
                                    <a:close/>
                                    <a:moveTo>
                                      <a:pt x="13500" y="8100"/>
                                    </a:moveTo>
                                    <a:lnTo>
                                      <a:pt x="11700" y="8100"/>
                                    </a:lnTo>
                                    <a:lnTo>
                                      <a:pt x="11700" y="9900"/>
                                    </a:lnTo>
                                    <a:lnTo>
                                      <a:pt x="13500" y="9900"/>
                                    </a:lnTo>
                                    <a:lnTo>
                                      <a:pt x="13500" y="8100"/>
                                    </a:lnTo>
                                    <a:close/>
                                    <a:moveTo>
                                      <a:pt x="17100" y="11700"/>
                                    </a:moveTo>
                                    <a:lnTo>
                                      <a:pt x="15300" y="11700"/>
                                    </a:lnTo>
                                    <a:lnTo>
                                      <a:pt x="15300" y="13500"/>
                                    </a:lnTo>
                                    <a:lnTo>
                                      <a:pt x="17100" y="13500"/>
                                    </a:lnTo>
                                    <a:lnTo>
                                      <a:pt x="17100" y="11700"/>
                                    </a:lnTo>
                                    <a:close/>
                                    <a:moveTo>
                                      <a:pt x="17100" y="8100"/>
                                    </a:moveTo>
                                    <a:lnTo>
                                      <a:pt x="15300" y="8100"/>
                                    </a:lnTo>
                                    <a:lnTo>
                                      <a:pt x="15300" y="9900"/>
                                    </a:lnTo>
                                    <a:lnTo>
                                      <a:pt x="17100" y="9900"/>
                                    </a:lnTo>
                                    <a:lnTo>
                                      <a:pt x="17100" y="8100"/>
                                    </a:lnTo>
                                    <a:close/>
                                    <a:moveTo>
                                      <a:pt x="6300" y="8100"/>
                                    </a:moveTo>
                                    <a:lnTo>
                                      <a:pt x="4500" y="8100"/>
                                    </a:lnTo>
                                    <a:lnTo>
                                      <a:pt x="4500" y="9900"/>
                                    </a:lnTo>
                                    <a:lnTo>
                                      <a:pt x="6300" y="9900"/>
                                    </a:lnTo>
                                    <a:lnTo>
                                      <a:pt x="6300" y="8100"/>
                                    </a:lnTo>
                                    <a:close/>
                                    <a:moveTo>
                                      <a:pt x="9900" y="8100"/>
                                    </a:moveTo>
                                    <a:lnTo>
                                      <a:pt x="8100" y="8100"/>
                                    </a:lnTo>
                                    <a:lnTo>
                                      <a:pt x="8100" y="9900"/>
                                    </a:lnTo>
                                    <a:lnTo>
                                      <a:pt x="9900" y="9900"/>
                                    </a:lnTo>
                                    <a:lnTo>
                                      <a:pt x="9900" y="8100"/>
                                    </a:lnTo>
                                    <a:close/>
                                    <a:moveTo>
                                      <a:pt x="6300" y="11700"/>
                                    </a:moveTo>
                                    <a:lnTo>
                                      <a:pt x="4500" y="11700"/>
                                    </a:lnTo>
                                    <a:lnTo>
                                      <a:pt x="4500" y="13500"/>
                                    </a:lnTo>
                                    <a:lnTo>
                                      <a:pt x="6300" y="13500"/>
                                    </a:lnTo>
                                    <a:lnTo>
                                      <a:pt x="6300" y="11700"/>
                                    </a:lnTo>
                                    <a:close/>
                                    <a:moveTo>
                                      <a:pt x="19800" y="0"/>
                                    </a:moveTo>
                                    <a:lnTo>
                                      <a:pt x="1800" y="0"/>
                                    </a:lnTo>
                                    <a:cubicBezTo>
                                      <a:pt x="822" y="0"/>
                                      <a:pt x="0" y="822"/>
                                      <a:pt x="0" y="1800"/>
                                    </a:cubicBezTo>
                                    <a:lnTo>
                                      <a:pt x="0" y="19800"/>
                                    </a:lnTo>
                                    <a:cubicBezTo>
                                      <a:pt x="0" y="20778"/>
                                      <a:pt x="822" y="21600"/>
                                      <a:pt x="1800" y="21600"/>
                                    </a:cubicBezTo>
                                    <a:lnTo>
                                      <a:pt x="19800" y="21600"/>
                                    </a:lnTo>
                                    <a:cubicBezTo>
                                      <a:pt x="20778" y="21600"/>
                                      <a:pt x="21600" y="20778"/>
                                      <a:pt x="21600" y="19800"/>
                                    </a:cubicBezTo>
                                    <a:lnTo>
                                      <a:pt x="21600" y="1800"/>
                                    </a:lnTo>
                                    <a:cubicBezTo>
                                      <a:pt x="21600" y="822"/>
                                      <a:pt x="20778" y="0"/>
                                      <a:pt x="19800" y="0"/>
                                    </a:cubicBezTo>
                                    <a:close/>
                                    <a:moveTo>
                                      <a:pt x="1800" y="1800"/>
                                    </a:moveTo>
                                    <a:lnTo>
                                      <a:pt x="19800" y="1800"/>
                                    </a:lnTo>
                                    <a:lnTo>
                                      <a:pt x="19800" y="3600"/>
                                    </a:lnTo>
                                    <a:lnTo>
                                      <a:pt x="1800" y="3600"/>
                                    </a:lnTo>
                                    <a:lnTo>
                                      <a:pt x="1800" y="1800"/>
                                    </a:lnTo>
                                    <a:close/>
                                    <a:moveTo>
                                      <a:pt x="19800" y="19800"/>
                                    </a:moveTo>
                                    <a:lnTo>
                                      <a:pt x="1800" y="19800"/>
                                    </a:lnTo>
                                    <a:lnTo>
                                      <a:pt x="1800" y="5400"/>
                                    </a:lnTo>
                                    <a:lnTo>
                                      <a:pt x="19800" y="5400"/>
                                    </a:lnTo>
                                    <a:lnTo>
                                      <a:pt x="19800" y="19800"/>
                                    </a:lnTo>
                                    <a:close/>
                                    <a:moveTo>
                                      <a:pt x="6300" y="15300"/>
                                    </a:moveTo>
                                    <a:lnTo>
                                      <a:pt x="4500" y="15300"/>
                                    </a:lnTo>
                                    <a:lnTo>
                                      <a:pt x="4500" y="17100"/>
                                    </a:lnTo>
                                    <a:lnTo>
                                      <a:pt x="6300" y="17100"/>
                                    </a:lnTo>
                                    <a:lnTo>
                                      <a:pt x="6300" y="15300"/>
                                    </a:lnTo>
                                    <a:close/>
                                    <a:moveTo>
                                      <a:pt x="9900" y="15300"/>
                                    </a:moveTo>
                                    <a:lnTo>
                                      <a:pt x="8100" y="15300"/>
                                    </a:lnTo>
                                    <a:lnTo>
                                      <a:pt x="8100" y="17100"/>
                                    </a:lnTo>
                                    <a:lnTo>
                                      <a:pt x="9900" y="17100"/>
                                    </a:lnTo>
                                    <a:lnTo>
                                      <a:pt x="9900" y="15300"/>
                                    </a:lnTo>
                                    <a:close/>
                                    <a:moveTo>
                                      <a:pt x="9900" y="11700"/>
                                    </a:moveTo>
                                    <a:lnTo>
                                      <a:pt x="8100" y="11700"/>
                                    </a:lnTo>
                                    <a:lnTo>
                                      <a:pt x="8100" y="13500"/>
                                    </a:lnTo>
                                    <a:lnTo>
                                      <a:pt x="9900" y="13500"/>
                                    </a:lnTo>
                                    <a:lnTo>
                                      <a:pt x="9900" y="11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5A8F293B" id="Shape" o:spid="_x0000_s1026" alt="calendar icon" style="width:18.25pt;height: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" path="m13500,15300r-1800,l11700,17100r1800,l13500,15300xm13500,11700r-1800,l11700,13500r1800,l13500,11700xm13500,8100r-1800,l11700,9900r1800,l13500,8100xm17100,11700r-1800,l15300,13500r1800,l17100,11700xm17100,8100r-1800,l15300,9900r1800,l17100,8100xm6300,8100r-1800,l4500,9900r1800,l6300,8100xm9900,8100r-1800,l8100,9900r1800,l9900,8100xm6300,11700r-1800,l4500,13500r1800,l6300,11700xm19800,l1800,c822,,,822,,1800l,19800v,978,822,1800,1800,1800l19800,21600v978,,1800,-822,1800,-1800l21600,1800c21600,822,20778,,19800,xm1800,1800r18000,l19800,3600r-18000,l1800,1800xm19800,19800r-18000,l1800,5400r18000,l19800,19800xm6300,15300r-1800,l4500,17100r1800,l6300,15300xm9900,15300r-1800,l8100,17100r1800,l9900,15300xm9900,11700r-1800,l8100,13500r1800,l9900,11700xe" fillcolor="#212745 [3215]" stroked="f" strokeweight="1pt">
                      <v:stroke miterlimit="4" joinstyle="miter"/>
                      <v:path arrowok="t" o:extrusionok="f" o:connecttype="custom" o:connectlocs="115888,115888;115888,115888;115888,115888;115888,115888" o:connectangles="0,90,180,270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  <w:sdt>
              <w:sdtPr>
                <w:id w:val="80038017"/>
                <w:placeholder>
                  <w:docPart w:val="AA18B44F7FC442AF9C77A82F5A055ADF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C4665B">
                  <w:t>Tracking calendar</w:t>
                </w:r>
              </w:sdtContent>
            </w:sdt>
          </w:p>
        </w:tc>
      </w:tr>
      <w:tr w:rsidR="00B12300" w:rsidRPr="009756AD" w14:paraId="08EBC78D" w14:textId="77777777" w:rsidTr="00B12300">
        <w:tc>
          <w:tcPr>
            <w:tcW w:w="672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089D6979" w14:textId="77777777" w:rsidR="00B12300" w:rsidRPr="009756AD" w:rsidRDefault="00B12300" w:rsidP="00B12300">
            <w:pPr>
              <w:pStyle w:val="Heading4"/>
              <w:outlineLvl w:val="3"/>
            </w:pPr>
          </w:p>
        </w:tc>
        <w:tc>
          <w:tcPr>
            <w:tcW w:w="5547" w:type="dxa"/>
            <w:gridSpan w:val="2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59255057" w14:textId="76A93632" w:rsidR="00B12300" w:rsidRPr="000323EE" w:rsidRDefault="00B12300" w:rsidP="00B12300">
            <w:pPr>
              <w:pStyle w:val="Heading4"/>
              <w:outlineLvl w:val="3"/>
            </w:pPr>
            <w:r>
              <w:t>Weekly Task</w:t>
            </w:r>
          </w:p>
        </w:tc>
        <w:tc>
          <w:tcPr>
            <w:tcW w:w="3141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078809C7" w14:textId="5F17C379" w:rsidR="00B12300" w:rsidRPr="000323EE" w:rsidRDefault="00B12300" w:rsidP="00B12300">
            <w:pPr>
              <w:pStyle w:val="Heading4"/>
              <w:outlineLvl w:val="3"/>
            </w:pPr>
            <w:r>
              <w:t>Complete/Incomplete</w:t>
            </w:r>
          </w:p>
        </w:tc>
      </w:tr>
      <w:tr w:rsidR="00B12300" w:rsidRPr="009756AD" w14:paraId="76481C67" w14:textId="77777777" w:rsidTr="00B12300">
        <w:trPr>
          <w:trHeight w:val="288"/>
        </w:trPr>
        <w:tc>
          <w:tcPr>
            <w:tcW w:w="672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8531ECC" w14:textId="77777777" w:rsidR="00B12300" w:rsidRPr="009756AD" w:rsidRDefault="00B12300" w:rsidP="00AC51A4">
            <w:pPr>
              <w:pStyle w:val="TableText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D16941" w14:textId="2476A740" w:rsidR="00B12300" w:rsidRPr="009756AD" w:rsidRDefault="00B12300" w:rsidP="00AC51A4">
            <w:pPr>
              <w:pStyle w:val="TableText"/>
            </w:pPr>
            <w:r>
              <w:t>Ex. Group meeting…</w:t>
            </w:r>
          </w:p>
        </w:tc>
        <w:tc>
          <w:tcPr>
            <w:tcW w:w="2954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BFA0BC" w14:textId="49AC76D1" w:rsidR="00B12300" w:rsidRPr="009756AD" w:rsidRDefault="00B12300" w:rsidP="00AC51A4">
            <w:pPr>
              <w:pStyle w:val="TableText"/>
            </w:pPr>
          </w:p>
        </w:tc>
        <w:tc>
          <w:tcPr>
            <w:tcW w:w="3141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D85EFA9" w14:textId="77777777" w:rsidR="00B12300" w:rsidRPr="009756AD" w:rsidRDefault="00B12300" w:rsidP="00AC51A4">
            <w:pPr>
              <w:pStyle w:val="TableText"/>
            </w:pPr>
          </w:p>
        </w:tc>
      </w:tr>
      <w:tr w:rsidR="00B12300" w:rsidRPr="009756AD" w14:paraId="7FC321C6" w14:textId="77777777" w:rsidTr="00B12300">
        <w:trPr>
          <w:trHeight w:val="288"/>
        </w:trPr>
        <w:tc>
          <w:tcPr>
            <w:tcW w:w="67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769ED8" w14:textId="77777777" w:rsidR="00B12300" w:rsidRPr="009756AD" w:rsidRDefault="00B12300" w:rsidP="00AC51A4">
            <w:pPr>
              <w:pStyle w:val="TableText"/>
            </w:pPr>
            <w:r>
              <w:t>2</w:t>
            </w:r>
          </w:p>
        </w:tc>
        <w:tc>
          <w:tcPr>
            <w:tcW w:w="2593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CB88F06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2954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F53A8C1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31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7DCA36" w14:textId="77777777" w:rsidR="00B12300" w:rsidRPr="009756AD" w:rsidRDefault="00B12300" w:rsidP="00AC51A4">
            <w:pPr>
              <w:pStyle w:val="TableText"/>
            </w:pPr>
          </w:p>
        </w:tc>
      </w:tr>
      <w:tr w:rsidR="00B12300" w:rsidRPr="009756AD" w14:paraId="75BB9771" w14:textId="77777777" w:rsidTr="00B12300">
        <w:trPr>
          <w:trHeight w:val="288"/>
        </w:trPr>
        <w:tc>
          <w:tcPr>
            <w:tcW w:w="67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F3B6EA" w14:textId="77777777" w:rsidR="00B12300" w:rsidRPr="009756AD" w:rsidRDefault="00B12300" w:rsidP="00AC51A4">
            <w:pPr>
              <w:pStyle w:val="TableText"/>
            </w:pPr>
            <w:r>
              <w:t>3</w:t>
            </w:r>
          </w:p>
        </w:tc>
        <w:tc>
          <w:tcPr>
            <w:tcW w:w="2593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FBD374D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2954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8FF6E66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31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3B0855" w14:textId="77777777" w:rsidR="00B12300" w:rsidRPr="009756AD" w:rsidRDefault="00B12300" w:rsidP="00AC51A4">
            <w:pPr>
              <w:pStyle w:val="TableText"/>
            </w:pPr>
          </w:p>
        </w:tc>
      </w:tr>
      <w:tr w:rsidR="00B12300" w:rsidRPr="009756AD" w14:paraId="39E7644A" w14:textId="77777777" w:rsidTr="00B12300">
        <w:trPr>
          <w:trHeight w:val="288"/>
        </w:trPr>
        <w:tc>
          <w:tcPr>
            <w:tcW w:w="67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8ADBFD7" w14:textId="77777777" w:rsidR="00B12300" w:rsidRPr="009756AD" w:rsidRDefault="00B12300" w:rsidP="00AC51A4">
            <w:pPr>
              <w:pStyle w:val="TableText"/>
            </w:pPr>
            <w:r>
              <w:t>4</w:t>
            </w:r>
          </w:p>
        </w:tc>
        <w:tc>
          <w:tcPr>
            <w:tcW w:w="2593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CA56342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2954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FDDD81B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31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CB86AD6" w14:textId="77777777" w:rsidR="00B12300" w:rsidRPr="009756AD" w:rsidRDefault="00B12300" w:rsidP="00AC51A4">
            <w:pPr>
              <w:pStyle w:val="TableText"/>
            </w:pPr>
          </w:p>
        </w:tc>
      </w:tr>
      <w:tr w:rsidR="00B12300" w:rsidRPr="009756AD" w14:paraId="1A19D571" w14:textId="77777777" w:rsidTr="00B12300">
        <w:trPr>
          <w:trHeight w:val="288"/>
        </w:trPr>
        <w:tc>
          <w:tcPr>
            <w:tcW w:w="67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CFF4ED5" w14:textId="77777777" w:rsidR="00B12300" w:rsidRPr="009756AD" w:rsidRDefault="00B12300" w:rsidP="00AC51A4">
            <w:pPr>
              <w:pStyle w:val="TableText"/>
            </w:pPr>
            <w:r>
              <w:t>5</w:t>
            </w:r>
          </w:p>
        </w:tc>
        <w:tc>
          <w:tcPr>
            <w:tcW w:w="2593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804D6B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2954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A26EE70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31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2964675" w14:textId="77777777" w:rsidR="00B12300" w:rsidRPr="009756AD" w:rsidRDefault="00B12300" w:rsidP="00AC51A4">
            <w:pPr>
              <w:pStyle w:val="TableText"/>
            </w:pPr>
          </w:p>
        </w:tc>
      </w:tr>
      <w:tr w:rsidR="00B12300" w:rsidRPr="009756AD" w14:paraId="1982A601" w14:textId="77777777" w:rsidTr="00B12300">
        <w:trPr>
          <w:trHeight w:val="288"/>
        </w:trPr>
        <w:tc>
          <w:tcPr>
            <w:tcW w:w="67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C1E08D8" w14:textId="77777777" w:rsidR="00B12300" w:rsidRPr="009756AD" w:rsidRDefault="00B12300" w:rsidP="00AC51A4">
            <w:pPr>
              <w:pStyle w:val="TableText"/>
            </w:pPr>
            <w:r>
              <w:t>6</w:t>
            </w:r>
          </w:p>
        </w:tc>
        <w:tc>
          <w:tcPr>
            <w:tcW w:w="2593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463A88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2954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C405B2F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31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BF6E382" w14:textId="77777777" w:rsidR="00B12300" w:rsidRPr="009756AD" w:rsidRDefault="00B12300" w:rsidP="00AC51A4">
            <w:pPr>
              <w:pStyle w:val="TableText"/>
            </w:pPr>
          </w:p>
        </w:tc>
      </w:tr>
      <w:tr w:rsidR="00B12300" w:rsidRPr="009756AD" w14:paraId="62F09858" w14:textId="77777777" w:rsidTr="00B12300">
        <w:trPr>
          <w:trHeight w:val="288"/>
        </w:trPr>
        <w:tc>
          <w:tcPr>
            <w:tcW w:w="67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4273B8C" w14:textId="77777777" w:rsidR="00B12300" w:rsidRPr="009756AD" w:rsidRDefault="00B12300" w:rsidP="00AC51A4">
            <w:pPr>
              <w:pStyle w:val="TableText"/>
            </w:pPr>
            <w:r>
              <w:t>7</w:t>
            </w:r>
          </w:p>
        </w:tc>
        <w:tc>
          <w:tcPr>
            <w:tcW w:w="2593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02432C4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2954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BC58EC" w14:textId="77777777" w:rsidR="00B12300" w:rsidRPr="009756AD" w:rsidRDefault="00B12300" w:rsidP="00AC51A4">
            <w:pPr>
              <w:pStyle w:val="TableText"/>
            </w:pPr>
          </w:p>
        </w:tc>
        <w:tc>
          <w:tcPr>
            <w:tcW w:w="31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FAC6021" w14:textId="77777777" w:rsidR="00B12300" w:rsidRPr="009756AD" w:rsidRDefault="00B12300" w:rsidP="00AC51A4">
            <w:pPr>
              <w:pStyle w:val="TableText"/>
            </w:pPr>
          </w:p>
        </w:tc>
      </w:tr>
    </w:tbl>
    <w:p w14:paraId="516002AA" w14:textId="71F9123B" w:rsidR="00C4665B" w:rsidRDefault="00C4665B" w:rsidP="00C4665B">
      <w:pPr>
        <w:spacing w:before="0" w:after="120"/>
      </w:pPr>
    </w:p>
    <w:p w14:paraId="7B3D4A2E" w14:textId="77777777" w:rsidR="009549D1" w:rsidRDefault="009549D1" w:rsidP="00C4665B">
      <w:pPr>
        <w:spacing w:before="0" w:after="120"/>
      </w:pPr>
    </w:p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3870"/>
        <w:gridCol w:w="5490"/>
      </w:tblGrid>
      <w:tr w:rsidR="000323EE" w:rsidRPr="00C4665B" w14:paraId="6C6E560E" w14:textId="77777777" w:rsidTr="00C4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2"/>
            <w:tcBorders>
              <w:bottom w:val="dashed" w:sz="8" w:space="0" w:color="auto"/>
            </w:tcBorders>
          </w:tcPr>
          <w:p w14:paraId="6B530EDE" w14:textId="77777777" w:rsidR="000323EE" w:rsidRPr="00C4665B" w:rsidRDefault="00937DCA" w:rsidP="00C4665B">
            <w:pPr>
              <w:pStyle w:val="Heading1"/>
              <w:outlineLvl w:val="0"/>
            </w:pPr>
            <w:r w:rsidRPr="00C4665B">
              <w:rPr>
                <w:noProof/>
              </w:rPr>
              <mc:AlternateContent>
                <mc:Choice Requires="wps">
                  <w:drawing>
                    <wp:inline distT="0" distB="0" distL="0" distR="0" wp14:anchorId="1C58E274" wp14:editId="18F42CB2">
                      <wp:extent cx="243840" cy="235585"/>
                      <wp:effectExtent l="0" t="0" r="3810" b="0"/>
                      <wp:docPr id="20" name="Shape" descr="refresh statu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355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152" y="8741"/>
                                    </a:moveTo>
                                    <a:lnTo>
                                      <a:pt x="6336" y="8741"/>
                                    </a:lnTo>
                                    <a:cubicBezTo>
                                      <a:pt x="6948" y="8741"/>
                                      <a:pt x="7488" y="8235"/>
                                      <a:pt x="7488" y="7585"/>
                                    </a:cubicBezTo>
                                    <a:cubicBezTo>
                                      <a:pt x="7488" y="6935"/>
                                      <a:pt x="6984" y="6429"/>
                                      <a:pt x="6336" y="6429"/>
                                    </a:cubicBezTo>
                                    <a:lnTo>
                                      <a:pt x="3492" y="6429"/>
                                    </a:lnTo>
                                    <a:cubicBezTo>
                                      <a:pt x="5040" y="3901"/>
                                      <a:pt x="7812" y="2276"/>
                                      <a:pt x="10800" y="2276"/>
                                    </a:cubicBezTo>
                                    <a:cubicBezTo>
                                      <a:pt x="15012" y="2276"/>
                                      <a:pt x="18612" y="5418"/>
                                      <a:pt x="19224" y="9572"/>
                                    </a:cubicBezTo>
                                    <a:lnTo>
                                      <a:pt x="19260" y="10005"/>
                                    </a:lnTo>
                                    <a:lnTo>
                                      <a:pt x="21528" y="10005"/>
                                    </a:lnTo>
                                    <a:lnTo>
                                      <a:pt x="21456" y="9464"/>
                                    </a:lnTo>
                                    <a:cubicBezTo>
                                      <a:pt x="20808" y="4045"/>
                                      <a:pt x="16200" y="0"/>
                                      <a:pt x="10800" y="0"/>
                                    </a:cubicBezTo>
                                    <a:cubicBezTo>
                                      <a:pt x="7452" y="0"/>
                                      <a:pt x="4320" y="1553"/>
                                      <a:pt x="2304" y="4154"/>
                                    </a:cubicBezTo>
                                    <a:lnTo>
                                      <a:pt x="2304" y="2384"/>
                                    </a:lnTo>
                                    <a:cubicBezTo>
                                      <a:pt x="2304" y="1770"/>
                                      <a:pt x="1800" y="1228"/>
                                      <a:pt x="1152" y="1228"/>
                                    </a:cubicBezTo>
                                    <a:cubicBezTo>
                                      <a:pt x="540" y="1228"/>
                                      <a:pt x="0" y="1734"/>
                                      <a:pt x="0" y="2384"/>
                                    </a:cubicBezTo>
                                    <a:lnTo>
                                      <a:pt x="0" y="7585"/>
                                    </a:lnTo>
                                    <a:cubicBezTo>
                                      <a:pt x="36" y="8416"/>
                                      <a:pt x="684" y="8705"/>
                                      <a:pt x="1152" y="8741"/>
                                    </a:cubicBezTo>
                                    <a:close/>
                                    <a:moveTo>
                                      <a:pt x="20448" y="12859"/>
                                    </a:moveTo>
                                    <a:lnTo>
                                      <a:pt x="15264" y="12859"/>
                                    </a:lnTo>
                                    <a:cubicBezTo>
                                      <a:pt x="14652" y="12859"/>
                                      <a:pt x="14112" y="13365"/>
                                      <a:pt x="14112" y="14015"/>
                                    </a:cubicBezTo>
                                    <a:cubicBezTo>
                                      <a:pt x="14112" y="14665"/>
                                      <a:pt x="14616" y="15171"/>
                                      <a:pt x="15264" y="15171"/>
                                    </a:cubicBezTo>
                                    <a:lnTo>
                                      <a:pt x="18108" y="15171"/>
                                    </a:lnTo>
                                    <a:cubicBezTo>
                                      <a:pt x="16560" y="17699"/>
                                      <a:pt x="13788" y="19324"/>
                                      <a:pt x="10800" y="19324"/>
                                    </a:cubicBezTo>
                                    <a:cubicBezTo>
                                      <a:pt x="6588" y="19324"/>
                                      <a:pt x="2988" y="16182"/>
                                      <a:pt x="2376" y="12028"/>
                                    </a:cubicBezTo>
                                    <a:lnTo>
                                      <a:pt x="2340" y="11595"/>
                                    </a:lnTo>
                                    <a:lnTo>
                                      <a:pt x="72" y="11595"/>
                                    </a:lnTo>
                                    <a:lnTo>
                                      <a:pt x="144" y="12136"/>
                                    </a:lnTo>
                                    <a:cubicBezTo>
                                      <a:pt x="792" y="17555"/>
                                      <a:pt x="5400" y="21600"/>
                                      <a:pt x="10800" y="21600"/>
                                    </a:cubicBezTo>
                                    <a:cubicBezTo>
                                      <a:pt x="14148" y="21600"/>
                                      <a:pt x="17280" y="20047"/>
                                      <a:pt x="19296" y="17446"/>
                                    </a:cubicBezTo>
                                    <a:lnTo>
                                      <a:pt x="19296" y="19216"/>
                                    </a:lnTo>
                                    <a:cubicBezTo>
                                      <a:pt x="19296" y="19830"/>
                                      <a:pt x="19800" y="20372"/>
                                      <a:pt x="20448" y="20372"/>
                                    </a:cubicBezTo>
                                    <a:cubicBezTo>
                                      <a:pt x="21060" y="20372"/>
                                      <a:pt x="21600" y="19866"/>
                                      <a:pt x="21600" y="19216"/>
                                    </a:cubicBezTo>
                                    <a:lnTo>
                                      <a:pt x="21600" y="14015"/>
                                    </a:lnTo>
                                    <a:cubicBezTo>
                                      <a:pt x="21564" y="13220"/>
                                      <a:pt x="21024" y="12859"/>
                                      <a:pt x="20448" y="128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12A43EA8" id="Shape" o:spid="_x0000_s1026" alt="refresh status icon" style="width:19.2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" path="m1152,8741r5184,c6948,8741,7488,8235,7488,7585v,-650,-504,-1156,-1152,-1156l3492,6429c5040,3901,7812,2276,10800,2276v4212,,7812,3142,8424,7296l19260,10005r2268,l21456,9464c20808,4045,16200,,10800,,7452,,4320,1553,2304,4154r,-1770c2304,1770,1800,1228,1152,1228,540,1228,,1734,,2384l,7585v36,831,684,1120,1152,1156xm20448,12859r-5184,c14652,12859,14112,13365,14112,14015v,650,504,1156,1152,1156l18108,15171v-1548,2528,-4320,4153,-7308,4153c6588,19324,2988,16182,2376,12028r-36,-433l72,11595r72,541c792,17555,5400,21600,10800,21600v3348,,6480,-1553,8496,-4154l19296,19216v,614,504,1156,1152,1156c21060,20372,21600,19866,21600,19216r,-5201c21564,13220,21024,12859,20448,12859xe" fillcolor="#212745 [3215]" stroked="f" strokeweight="1pt">
                      <v:stroke miterlimit="4" joinstyle="miter"/>
                      <v:path arrowok="t" o:extrusionok="f" o:connecttype="custom" o:connectlocs="121920,117793;121920,117793;121920,117793;121920,117793" o:connectangles="0,90,180,270"/>
                      <w10:anchorlock/>
                    </v:shape>
                  </w:pict>
                </mc:Fallback>
              </mc:AlternateContent>
            </w:r>
            <w:r w:rsidRPr="00C4665B">
              <w:t xml:space="preserve"> </w:t>
            </w:r>
            <w:sdt>
              <w:sdtPr>
                <w:id w:val="-271935838"/>
                <w:placeholder>
                  <w:docPart w:val="CB29652155D045DFAFD0170F815157FC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C4665B">
                  <w:t>Current status updates</w:t>
                </w:r>
              </w:sdtContent>
            </w:sdt>
          </w:p>
        </w:tc>
      </w:tr>
      <w:tr w:rsidR="000323EE" w:rsidRPr="009756AD" w14:paraId="60328EA4" w14:textId="77777777" w:rsidTr="000703DD">
        <w:tc>
          <w:tcPr>
            <w:tcW w:w="3870" w:type="dxa"/>
            <w:tcBorders>
              <w:top w:val="dashed" w:sz="8" w:space="0" w:color="auto"/>
            </w:tcBorders>
          </w:tcPr>
          <w:p w14:paraId="5FE83738" w14:textId="6BA6AE10" w:rsidR="000323EE" w:rsidRPr="006D41DF" w:rsidRDefault="000703DD" w:rsidP="00002221">
            <w:pPr>
              <w:pStyle w:val="Heading4"/>
              <w:outlineLvl w:val="3"/>
              <w:rPr>
                <w:b/>
                <w:bCs/>
              </w:rPr>
            </w:pPr>
            <w:r w:rsidRPr="000703DD">
              <w:rPr>
                <w:b/>
                <w:bCs/>
              </w:rPr>
              <w:t>IRENEO, JOHN BRICKS F.</w:t>
            </w:r>
          </w:p>
        </w:tc>
        <w:tc>
          <w:tcPr>
            <w:tcW w:w="5490" w:type="dxa"/>
            <w:tcBorders>
              <w:top w:val="dashed" w:sz="8" w:space="0" w:color="auto"/>
            </w:tcBorders>
          </w:tcPr>
          <w:p w14:paraId="6A9B3AFB" w14:textId="77777777" w:rsidR="000323EE" w:rsidRPr="009756AD" w:rsidRDefault="000323EE" w:rsidP="00002221">
            <w:pPr>
              <w:pStyle w:val="Heading4"/>
              <w:outlineLvl w:val="3"/>
            </w:pPr>
          </w:p>
        </w:tc>
      </w:tr>
      <w:tr w:rsidR="006D41DF" w:rsidRPr="009756AD" w14:paraId="618417EC" w14:textId="77777777" w:rsidTr="000703DD">
        <w:tc>
          <w:tcPr>
            <w:tcW w:w="3870" w:type="dxa"/>
            <w:tcBorders>
              <w:bottom w:val="dotted" w:sz="4" w:space="0" w:color="808080" w:themeColor="background1" w:themeShade="80"/>
            </w:tcBorders>
          </w:tcPr>
          <w:p w14:paraId="0E971328" w14:textId="77777777" w:rsidR="006D41DF" w:rsidRPr="009756AD" w:rsidRDefault="00C53FCE" w:rsidP="00AC51A4">
            <w:pPr>
              <w:pStyle w:val="TableText"/>
            </w:pPr>
            <w:sdt>
              <w:sdtPr>
                <w:id w:val="-245734041"/>
                <w:placeholder>
                  <w:docPart w:val="FF6020A98ADF4B8A8425D142C6B70794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Role:</w:t>
                </w:r>
              </w:sdtContent>
            </w:sdt>
          </w:p>
        </w:tc>
        <w:tc>
          <w:tcPr>
            <w:tcW w:w="5490" w:type="dxa"/>
            <w:tcBorders>
              <w:bottom w:val="dotted" w:sz="4" w:space="0" w:color="808080" w:themeColor="background1" w:themeShade="80"/>
            </w:tcBorders>
          </w:tcPr>
          <w:p w14:paraId="54C69662" w14:textId="1729D2C2" w:rsidR="006D41DF" w:rsidRPr="009756AD" w:rsidRDefault="000703DD" w:rsidP="00AC51A4">
            <w:pPr>
              <w:pStyle w:val="TableText"/>
            </w:pPr>
            <w:r>
              <w:t>TEAM LEADER</w:t>
            </w:r>
          </w:p>
        </w:tc>
      </w:tr>
      <w:tr w:rsidR="006D41DF" w:rsidRPr="009756AD" w14:paraId="2749956B" w14:textId="77777777" w:rsidTr="000703DD">
        <w:tc>
          <w:tcPr>
            <w:tcW w:w="38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96AF46" w14:textId="77777777" w:rsidR="006D41DF" w:rsidRPr="009756AD" w:rsidRDefault="00C53FCE" w:rsidP="00AC51A4">
            <w:pPr>
              <w:pStyle w:val="TableText"/>
            </w:pPr>
            <w:sdt>
              <w:sdtPr>
                <w:id w:val="2099896591"/>
                <w:placeholder>
                  <w:docPart w:val="5CA2330EBAAC40088DD23D9C98AEA61D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Primary responsibility:</w:t>
                </w:r>
              </w:sdtContent>
            </w:sdt>
          </w:p>
        </w:tc>
        <w:tc>
          <w:tcPr>
            <w:tcW w:w="54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6CED18A" w14:textId="660D9FCD" w:rsidR="006D41DF" w:rsidRPr="009756AD" w:rsidRDefault="000703DD" w:rsidP="00AC51A4">
            <w:pPr>
              <w:pStyle w:val="TableText"/>
            </w:pPr>
            <w:r>
              <w:t>OVERSEE AND MANAGE TEAM’S TASK</w:t>
            </w:r>
          </w:p>
        </w:tc>
      </w:tr>
      <w:tr w:rsidR="006D41DF" w:rsidRPr="009756AD" w14:paraId="274DB443" w14:textId="77777777" w:rsidTr="000703DD">
        <w:tc>
          <w:tcPr>
            <w:tcW w:w="38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F5EE21" w14:textId="77777777" w:rsidR="006D41DF" w:rsidRPr="009756AD" w:rsidRDefault="00C53FCE" w:rsidP="00AC51A4">
            <w:pPr>
              <w:pStyle w:val="TableText"/>
            </w:pPr>
            <w:sdt>
              <w:sdtPr>
                <w:id w:val="1702436324"/>
                <w:placeholder>
                  <w:docPart w:val="2D77B1CAEC364EAAA273849ACB9F61A4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Percentage complete:</w:t>
                </w:r>
              </w:sdtContent>
            </w:sdt>
          </w:p>
        </w:tc>
        <w:tc>
          <w:tcPr>
            <w:tcW w:w="54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1BD540A" w14:textId="66D5C506" w:rsidR="006D41DF" w:rsidRPr="009756AD" w:rsidRDefault="006D41DF" w:rsidP="00AC51A4">
            <w:pPr>
              <w:pStyle w:val="TableText"/>
            </w:pPr>
          </w:p>
        </w:tc>
      </w:tr>
      <w:tr w:rsidR="006D41DF" w:rsidRPr="009756AD" w14:paraId="107FC785" w14:textId="77777777" w:rsidTr="000703DD">
        <w:tc>
          <w:tcPr>
            <w:tcW w:w="387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B0943C1" w14:textId="77777777" w:rsidR="006D41DF" w:rsidRPr="009756AD" w:rsidRDefault="00C53FCE" w:rsidP="00AC51A4">
            <w:pPr>
              <w:pStyle w:val="TableText"/>
            </w:pPr>
            <w:sdt>
              <w:sdtPr>
                <w:id w:val="165686888"/>
                <w:placeholder>
                  <w:docPart w:val="73C73A35FA544BC4A59622508ACC4D34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Current status:</w:t>
                </w:r>
              </w:sdtContent>
            </w:sdt>
          </w:p>
        </w:tc>
        <w:tc>
          <w:tcPr>
            <w:tcW w:w="54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D794603" w14:textId="11BB0BEA" w:rsidR="006D41DF" w:rsidRPr="009756AD" w:rsidRDefault="006D41DF" w:rsidP="00AC51A4">
            <w:pPr>
              <w:pStyle w:val="TableText"/>
            </w:pPr>
          </w:p>
        </w:tc>
      </w:tr>
    </w:tbl>
    <w:p w14:paraId="1115F869" w14:textId="77777777" w:rsidR="002A78F8" w:rsidRPr="009756AD" w:rsidRDefault="002A78F8" w:rsidP="00C4665B">
      <w:pPr>
        <w:spacing w:before="0"/>
      </w:pPr>
    </w:p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3182"/>
        <w:gridCol w:w="6178"/>
      </w:tblGrid>
      <w:tr w:rsidR="000703DD" w:rsidRPr="0049126D" w14:paraId="7B1F02FE" w14:textId="77777777" w:rsidTr="006D4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2" w:type="dxa"/>
          </w:tcPr>
          <w:p w14:paraId="12E78560" w14:textId="6A00CEB1" w:rsidR="000703DD" w:rsidRPr="0049126D" w:rsidRDefault="000703DD" w:rsidP="000703DD">
            <w:pPr>
              <w:pStyle w:val="Heading4"/>
              <w:outlineLvl w:val="3"/>
            </w:pPr>
            <w:r>
              <w:t>CADIZ, ANGELICA</w:t>
            </w:r>
          </w:p>
        </w:tc>
        <w:tc>
          <w:tcPr>
            <w:tcW w:w="6178" w:type="dxa"/>
          </w:tcPr>
          <w:p w14:paraId="56F47450" w14:textId="77777777" w:rsidR="000703DD" w:rsidRPr="0049126D" w:rsidRDefault="000703DD" w:rsidP="000703DD">
            <w:pPr>
              <w:pStyle w:val="Heading4"/>
              <w:outlineLvl w:val="3"/>
            </w:pPr>
          </w:p>
        </w:tc>
      </w:tr>
      <w:tr w:rsidR="006D41DF" w:rsidRPr="009756AD" w14:paraId="76692FD3" w14:textId="77777777" w:rsidTr="006D41DF">
        <w:tc>
          <w:tcPr>
            <w:tcW w:w="3182" w:type="dxa"/>
            <w:tcBorders>
              <w:bottom w:val="dotted" w:sz="4" w:space="0" w:color="808080" w:themeColor="background1" w:themeShade="80"/>
            </w:tcBorders>
          </w:tcPr>
          <w:p w14:paraId="6FC2B39F" w14:textId="77777777" w:rsidR="006D41DF" w:rsidRPr="009756AD" w:rsidRDefault="00C53FCE" w:rsidP="00AC51A4">
            <w:pPr>
              <w:pStyle w:val="TableText"/>
            </w:pPr>
            <w:sdt>
              <w:sdtPr>
                <w:id w:val="-272628439"/>
                <w:placeholder>
                  <w:docPart w:val="FA5C917B6489413486DC88B47D68C251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Role:</w:t>
                </w:r>
              </w:sdtContent>
            </w:sdt>
          </w:p>
        </w:tc>
        <w:tc>
          <w:tcPr>
            <w:tcW w:w="6178" w:type="dxa"/>
            <w:tcBorders>
              <w:bottom w:val="dotted" w:sz="4" w:space="0" w:color="808080" w:themeColor="background1" w:themeShade="80"/>
            </w:tcBorders>
          </w:tcPr>
          <w:p w14:paraId="1B71C397" w14:textId="003E0F6F" w:rsidR="006D41DF" w:rsidRPr="009756AD" w:rsidRDefault="00E4138B" w:rsidP="00AC51A4">
            <w:pPr>
              <w:pStyle w:val="TableText"/>
            </w:pPr>
            <w:r>
              <w:t>MEMBER</w:t>
            </w:r>
          </w:p>
        </w:tc>
      </w:tr>
      <w:tr w:rsidR="006D41DF" w:rsidRPr="009756AD" w14:paraId="490D082B" w14:textId="77777777" w:rsidTr="006D41DF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C5CA5CB" w14:textId="77777777" w:rsidR="006D41DF" w:rsidRPr="009756AD" w:rsidRDefault="00C53FCE" w:rsidP="00AC51A4">
            <w:pPr>
              <w:pStyle w:val="TableText"/>
            </w:pPr>
            <w:sdt>
              <w:sdtPr>
                <w:id w:val="-1449235355"/>
                <w:placeholder>
                  <w:docPart w:val="4CD24F8ADC3D4587BB0F468721F24A24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Primary responsibility: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9512534" w14:textId="5BE7C430" w:rsidR="006D41DF" w:rsidRPr="009756AD" w:rsidRDefault="006D41DF" w:rsidP="00AC51A4">
            <w:pPr>
              <w:pStyle w:val="TableText"/>
            </w:pPr>
          </w:p>
        </w:tc>
      </w:tr>
      <w:tr w:rsidR="006D41DF" w:rsidRPr="009756AD" w14:paraId="54950B8D" w14:textId="77777777" w:rsidTr="006D41DF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3FF3004" w14:textId="77777777" w:rsidR="006D41DF" w:rsidRPr="009756AD" w:rsidRDefault="00C53FCE" w:rsidP="00AC51A4">
            <w:pPr>
              <w:pStyle w:val="TableText"/>
            </w:pPr>
            <w:sdt>
              <w:sdtPr>
                <w:id w:val="45873654"/>
                <w:placeholder>
                  <w:docPart w:val="BEB15899EFAA4F23A281DE00EC67FF2B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Percentage complete: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FE1CD7D" w14:textId="29D2CC04" w:rsidR="006D41DF" w:rsidRPr="009756AD" w:rsidRDefault="006D41DF" w:rsidP="00AC51A4">
            <w:pPr>
              <w:pStyle w:val="TableText"/>
            </w:pPr>
          </w:p>
        </w:tc>
      </w:tr>
      <w:tr w:rsidR="006D41DF" w:rsidRPr="009756AD" w14:paraId="383D3BA0" w14:textId="77777777" w:rsidTr="006D41DF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4E90393" w14:textId="77777777" w:rsidR="006D41DF" w:rsidRPr="009756AD" w:rsidRDefault="00C53FCE" w:rsidP="00AC51A4">
            <w:pPr>
              <w:pStyle w:val="TableText"/>
            </w:pPr>
            <w:sdt>
              <w:sdtPr>
                <w:id w:val="916292014"/>
                <w:placeholder>
                  <w:docPart w:val="8193253ED5004AB4B0C0D6DABE6E2159"/>
                </w:placeholder>
                <w:temporary/>
                <w:showingPlcHdr/>
                <w15:appearance w15:val="hidden"/>
              </w:sdtPr>
              <w:sdtEndPr/>
              <w:sdtContent>
                <w:r w:rsidR="006D41DF" w:rsidRPr="009756AD">
                  <w:t>Current status: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A3B1910" w14:textId="06AF3BEB" w:rsidR="006D41DF" w:rsidRPr="009756AD" w:rsidRDefault="006D41DF" w:rsidP="00AC51A4">
            <w:pPr>
              <w:pStyle w:val="TableText"/>
            </w:pPr>
          </w:p>
        </w:tc>
      </w:tr>
    </w:tbl>
    <w:p w14:paraId="20254789" w14:textId="71C1BE0A" w:rsidR="007B1225" w:rsidRDefault="007B1225" w:rsidP="00C4665B">
      <w:pPr>
        <w:spacing w:before="0"/>
      </w:pPr>
    </w:p>
    <w:p w14:paraId="30A468C4" w14:textId="77777777" w:rsidR="00337638" w:rsidRPr="009756AD" w:rsidRDefault="00337638" w:rsidP="00C4665B">
      <w:pPr>
        <w:spacing w:before="0"/>
      </w:pPr>
    </w:p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3182"/>
        <w:gridCol w:w="6178"/>
      </w:tblGrid>
      <w:tr w:rsidR="000703DD" w:rsidRPr="0049126D" w14:paraId="21FC9ECC" w14:textId="77777777" w:rsidTr="00070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2" w:type="dxa"/>
          </w:tcPr>
          <w:p w14:paraId="51362783" w14:textId="3619BC45" w:rsidR="000703DD" w:rsidRPr="0049126D" w:rsidRDefault="000703DD" w:rsidP="000703DD">
            <w:pPr>
              <w:pStyle w:val="Heading4"/>
              <w:outlineLvl w:val="3"/>
            </w:pPr>
            <w:r>
              <w:lastRenderedPageBreak/>
              <w:t>DEL AYRE, RED</w:t>
            </w:r>
          </w:p>
        </w:tc>
        <w:tc>
          <w:tcPr>
            <w:tcW w:w="6178" w:type="dxa"/>
          </w:tcPr>
          <w:p w14:paraId="2596B724" w14:textId="77777777" w:rsidR="000703DD" w:rsidRPr="0049126D" w:rsidRDefault="000703DD" w:rsidP="000703DD">
            <w:pPr>
              <w:pStyle w:val="Heading4"/>
              <w:outlineLvl w:val="3"/>
            </w:pPr>
          </w:p>
        </w:tc>
      </w:tr>
      <w:tr w:rsidR="007B1225" w:rsidRPr="009756AD" w14:paraId="08240BDE" w14:textId="77777777" w:rsidTr="000703DD">
        <w:tc>
          <w:tcPr>
            <w:tcW w:w="3182" w:type="dxa"/>
            <w:tcBorders>
              <w:bottom w:val="dotted" w:sz="4" w:space="0" w:color="808080" w:themeColor="background1" w:themeShade="80"/>
            </w:tcBorders>
          </w:tcPr>
          <w:p w14:paraId="7364ACDB" w14:textId="77777777" w:rsidR="007B1225" w:rsidRPr="009756AD" w:rsidRDefault="00C53FCE" w:rsidP="00AC51A4">
            <w:pPr>
              <w:pStyle w:val="TableText"/>
            </w:pPr>
            <w:sdt>
              <w:sdtPr>
                <w:id w:val="-949238909"/>
                <w:placeholder>
                  <w:docPart w:val="DD899500863348A5B348B28B968DED12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Role:</w:t>
                </w:r>
              </w:sdtContent>
            </w:sdt>
          </w:p>
        </w:tc>
        <w:tc>
          <w:tcPr>
            <w:tcW w:w="6178" w:type="dxa"/>
            <w:tcBorders>
              <w:bottom w:val="dotted" w:sz="4" w:space="0" w:color="808080" w:themeColor="background1" w:themeShade="80"/>
            </w:tcBorders>
          </w:tcPr>
          <w:p w14:paraId="784848F6" w14:textId="6BEFA54E" w:rsidR="007B1225" w:rsidRPr="009756AD" w:rsidRDefault="00E4138B" w:rsidP="00AC51A4">
            <w:pPr>
              <w:pStyle w:val="TableText"/>
            </w:pPr>
            <w:r>
              <w:t>MEMBER</w:t>
            </w:r>
          </w:p>
        </w:tc>
      </w:tr>
      <w:tr w:rsidR="007B1225" w:rsidRPr="009756AD" w14:paraId="15E22261" w14:textId="77777777" w:rsidTr="000703DD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E7F8EC" w14:textId="77777777" w:rsidR="007B1225" w:rsidRPr="009756AD" w:rsidRDefault="00C53FCE" w:rsidP="00AC51A4">
            <w:pPr>
              <w:pStyle w:val="TableText"/>
            </w:pPr>
            <w:sdt>
              <w:sdtPr>
                <w:id w:val="1555272959"/>
                <w:placeholder>
                  <w:docPart w:val="623869B835324736B9FEC5B39BC36DCC"/>
                </w:placeholder>
                <w:temporary/>
                <w:showingPlcHdr/>
                <w15:appearance w15:val="hidden"/>
              </w:sdtPr>
              <w:sdtEndPr/>
              <w:sdtContent>
                <w:r w:rsidR="00B07F65" w:rsidRPr="009756AD">
                  <w:t>Primary responsibility: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3455532" w14:textId="67431C01" w:rsidR="007B1225" w:rsidRPr="009756AD" w:rsidRDefault="007B1225" w:rsidP="00AC51A4">
            <w:pPr>
              <w:pStyle w:val="TableText"/>
            </w:pPr>
          </w:p>
        </w:tc>
      </w:tr>
      <w:tr w:rsidR="007B1225" w:rsidRPr="009756AD" w14:paraId="275FFBAF" w14:textId="77777777" w:rsidTr="000703DD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F4D9419" w14:textId="77777777" w:rsidR="007B1225" w:rsidRPr="009756AD" w:rsidRDefault="00C53FCE" w:rsidP="00AC51A4">
            <w:pPr>
              <w:pStyle w:val="TableText"/>
            </w:pPr>
            <w:sdt>
              <w:sdtPr>
                <w:id w:val="-630719291"/>
                <w:placeholder>
                  <w:docPart w:val="B3D6FBF64E184495BE8518D431A7C61D"/>
                </w:placeholder>
                <w:temporary/>
                <w:showingPlcHdr/>
                <w15:appearance w15:val="hidden"/>
              </w:sdtPr>
              <w:sdtEndPr/>
              <w:sdtContent>
                <w:r w:rsidR="00B07F65" w:rsidRPr="009756AD">
                  <w:t>Percentage complete: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E3737AE" w14:textId="7DDE8E36" w:rsidR="007B1225" w:rsidRPr="009756AD" w:rsidRDefault="007B1225" w:rsidP="00AC51A4">
            <w:pPr>
              <w:pStyle w:val="TableText"/>
            </w:pPr>
          </w:p>
        </w:tc>
      </w:tr>
      <w:tr w:rsidR="007B1225" w:rsidRPr="009756AD" w14:paraId="356E6ADF" w14:textId="77777777" w:rsidTr="000703DD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8472A96" w14:textId="77777777" w:rsidR="007B1225" w:rsidRPr="009756AD" w:rsidRDefault="00C53FCE" w:rsidP="00AC51A4">
            <w:pPr>
              <w:pStyle w:val="TableText"/>
            </w:pPr>
            <w:sdt>
              <w:sdtPr>
                <w:id w:val="1372195053"/>
                <w:placeholder>
                  <w:docPart w:val="385A3C775E744E5A9836E496C2B29341"/>
                </w:placeholder>
                <w:temporary/>
                <w:showingPlcHdr/>
                <w15:appearance w15:val="hidden"/>
              </w:sdtPr>
              <w:sdtEndPr/>
              <w:sdtContent>
                <w:r w:rsidR="00B07F65" w:rsidRPr="009756AD">
                  <w:t>Current status: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39974E" w14:textId="73CE9FA8" w:rsidR="007B1225" w:rsidRPr="009756AD" w:rsidRDefault="007B1225" w:rsidP="00AC51A4">
            <w:pPr>
              <w:pStyle w:val="TableText"/>
            </w:pPr>
          </w:p>
        </w:tc>
      </w:tr>
    </w:tbl>
    <w:p w14:paraId="33EB7107" w14:textId="5A47FF3F" w:rsidR="00E4138B" w:rsidRDefault="00E4138B" w:rsidP="00600DF4">
      <w:pPr>
        <w:rPr>
          <w:b/>
          <w:bCs/>
        </w:rPr>
      </w:pPr>
    </w:p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3182"/>
        <w:gridCol w:w="6178"/>
      </w:tblGrid>
      <w:tr w:rsidR="00E4138B" w:rsidRPr="00E4138B" w14:paraId="27AC39C1" w14:textId="77777777" w:rsidTr="000F6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2" w:type="dxa"/>
          </w:tcPr>
          <w:p w14:paraId="29710D5F" w14:textId="4B2A5C65" w:rsidR="00E4138B" w:rsidRPr="00E4138B" w:rsidRDefault="00E4138B" w:rsidP="00E4138B">
            <w:pPr>
              <w:spacing w:before="120"/>
              <w:outlineLvl w:val="3"/>
              <w:rPr>
                <w:rFonts w:asciiTheme="majorHAnsi" w:hAnsiTheme="majorHAnsi"/>
                <w:sz w:val="28"/>
              </w:rPr>
            </w:pPr>
            <w:r w:rsidRPr="00E4138B">
              <w:rPr>
                <w:rFonts w:asciiTheme="majorHAnsi" w:hAnsiTheme="majorHAnsi"/>
                <w:sz w:val="28"/>
              </w:rPr>
              <w:t>MILLARES, MIGUI</w:t>
            </w:r>
          </w:p>
        </w:tc>
        <w:tc>
          <w:tcPr>
            <w:tcW w:w="6178" w:type="dxa"/>
          </w:tcPr>
          <w:p w14:paraId="711AAEAE" w14:textId="77777777" w:rsidR="00E4138B" w:rsidRPr="00E4138B" w:rsidRDefault="00E4138B" w:rsidP="00E4138B">
            <w:pPr>
              <w:spacing w:before="120"/>
              <w:outlineLvl w:val="3"/>
              <w:rPr>
                <w:rFonts w:asciiTheme="majorHAnsi" w:hAnsiTheme="majorHAnsi"/>
                <w:sz w:val="28"/>
              </w:rPr>
            </w:pPr>
          </w:p>
        </w:tc>
      </w:tr>
      <w:tr w:rsidR="00E4138B" w:rsidRPr="00E4138B" w14:paraId="5B82D412" w14:textId="77777777" w:rsidTr="000F66D3">
        <w:tc>
          <w:tcPr>
            <w:tcW w:w="3182" w:type="dxa"/>
            <w:tcBorders>
              <w:bottom w:val="dotted" w:sz="4" w:space="0" w:color="808080" w:themeColor="background1" w:themeShade="80"/>
            </w:tcBorders>
          </w:tcPr>
          <w:p w14:paraId="1530745D" w14:textId="77777777" w:rsidR="00E4138B" w:rsidRPr="00E4138B" w:rsidRDefault="00E4138B" w:rsidP="00E4138B">
            <w:pPr>
              <w:spacing w:before="20" w:after="20"/>
              <w:rPr>
                <w:sz w:val="18"/>
              </w:rPr>
            </w:pPr>
            <w:sdt>
              <w:sdtPr>
                <w:rPr>
                  <w:sz w:val="18"/>
                </w:rPr>
                <w:id w:val="1216849416"/>
                <w:placeholder>
                  <w:docPart w:val="5CAED7721F64466BB182E2975FA5DC47"/>
                </w:placeholder>
                <w:temporary/>
                <w:showingPlcHdr/>
                <w15:appearance w15:val="hidden"/>
              </w:sdtPr>
              <w:sdtContent>
                <w:r w:rsidRPr="00E4138B">
                  <w:rPr>
                    <w:sz w:val="18"/>
                  </w:rPr>
                  <w:t>Role:</w:t>
                </w:r>
              </w:sdtContent>
            </w:sdt>
          </w:p>
        </w:tc>
        <w:tc>
          <w:tcPr>
            <w:tcW w:w="6178" w:type="dxa"/>
            <w:tcBorders>
              <w:bottom w:val="dotted" w:sz="4" w:space="0" w:color="808080" w:themeColor="background1" w:themeShade="80"/>
            </w:tcBorders>
          </w:tcPr>
          <w:p w14:paraId="7EECBFB1" w14:textId="484A18A8" w:rsidR="00E4138B" w:rsidRPr="00E4138B" w:rsidRDefault="00E4138B" w:rsidP="00E4138B">
            <w:pPr>
              <w:spacing w:before="20" w:after="20"/>
              <w:rPr>
                <w:sz w:val="18"/>
              </w:rPr>
            </w:pPr>
            <w:r>
              <w:t>MEMBER</w:t>
            </w:r>
          </w:p>
        </w:tc>
      </w:tr>
      <w:tr w:rsidR="00E4138B" w:rsidRPr="00E4138B" w14:paraId="26806305" w14:textId="77777777" w:rsidTr="000F66D3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0EB099" w14:textId="77777777" w:rsidR="00E4138B" w:rsidRPr="00E4138B" w:rsidRDefault="00E4138B" w:rsidP="00E4138B">
            <w:pPr>
              <w:spacing w:before="20" w:after="20"/>
              <w:rPr>
                <w:sz w:val="18"/>
              </w:rPr>
            </w:pPr>
            <w:sdt>
              <w:sdtPr>
                <w:rPr>
                  <w:sz w:val="18"/>
                </w:rPr>
                <w:id w:val="926698387"/>
                <w:placeholder>
                  <w:docPart w:val="C5100CCC556945E39E2B7A1B655AA3C0"/>
                </w:placeholder>
                <w:temporary/>
                <w:showingPlcHdr/>
                <w15:appearance w15:val="hidden"/>
              </w:sdtPr>
              <w:sdtContent>
                <w:r w:rsidRPr="00E4138B">
                  <w:rPr>
                    <w:sz w:val="18"/>
                  </w:rPr>
                  <w:t>Primary responsibility: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99B34C" w14:textId="690F618D" w:rsidR="00E4138B" w:rsidRPr="00E4138B" w:rsidRDefault="00E4138B" w:rsidP="00E4138B">
            <w:pPr>
              <w:spacing w:before="20" w:after="20"/>
              <w:rPr>
                <w:sz w:val="18"/>
              </w:rPr>
            </w:pPr>
          </w:p>
        </w:tc>
      </w:tr>
      <w:tr w:rsidR="00E4138B" w:rsidRPr="00E4138B" w14:paraId="5C913C93" w14:textId="77777777" w:rsidTr="000F66D3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6638CB0" w14:textId="77777777" w:rsidR="00E4138B" w:rsidRPr="00E4138B" w:rsidRDefault="00E4138B" w:rsidP="00E4138B">
            <w:pPr>
              <w:spacing w:before="20" w:after="20"/>
              <w:rPr>
                <w:sz w:val="18"/>
              </w:rPr>
            </w:pPr>
            <w:sdt>
              <w:sdtPr>
                <w:rPr>
                  <w:sz w:val="18"/>
                </w:rPr>
                <w:id w:val="1250158545"/>
                <w:placeholder>
                  <w:docPart w:val="CCAB32D4A9574829B196D44B17A12F4F"/>
                </w:placeholder>
                <w:temporary/>
                <w:showingPlcHdr/>
                <w15:appearance w15:val="hidden"/>
              </w:sdtPr>
              <w:sdtContent>
                <w:r w:rsidRPr="00E4138B">
                  <w:rPr>
                    <w:sz w:val="18"/>
                  </w:rPr>
                  <w:t>Percentage complete: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418F58E" w14:textId="51ED2029" w:rsidR="00E4138B" w:rsidRPr="00E4138B" w:rsidRDefault="00E4138B" w:rsidP="00E4138B">
            <w:pPr>
              <w:spacing w:before="20" w:after="2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</w:tr>
      <w:tr w:rsidR="00E4138B" w:rsidRPr="00E4138B" w14:paraId="02C86680" w14:textId="77777777" w:rsidTr="000F66D3">
        <w:tc>
          <w:tcPr>
            <w:tcW w:w="3182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ACDB422" w14:textId="77777777" w:rsidR="00E4138B" w:rsidRPr="00E4138B" w:rsidRDefault="00E4138B" w:rsidP="00E4138B">
            <w:pPr>
              <w:spacing w:before="20" w:after="20"/>
              <w:rPr>
                <w:sz w:val="18"/>
              </w:rPr>
            </w:pPr>
            <w:sdt>
              <w:sdtPr>
                <w:rPr>
                  <w:sz w:val="18"/>
                </w:rPr>
                <w:id w:val="-1179495299"/>
                <w:placeholder>
                  <w:docPart w:val="51767D6A825A435AAFDE5B520B453A72"/>
                </w:placeholder>
                <w:temporary/>
                <w:showingPlcHdr/>
                <w15:appearance w15:val="hidden"/>
              </w:sdtPr>
              <w:sdtContent>
                <w:r w:rsidRPr="00E4138B">
                  <w:rPr>
                    <w:sz w:val="18"/>
                  </w:rPr>
                  <w:t>Current status:</w:t>
                </w:r>
              </w:sdtContent>
            </w:sdt>
          </w:p>
        </w:tc>
        <w:tc>
          <w:tcPr>
            <w:tcW w:w="6178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084694C" w14:textId="2DFEDAE5" w:rsidR="00E4138B" w:rsidRPr="00E4138B" w:rsidRDefault="00E4138B" w:rsidP="00E4138B">
            <w:pPr>
              <w:spacing w:before="20" w:after="20"/>
              <w:rPr>
                <w:sz w:val="18"/>
              </w:rPr>
            </w:pPr>
          </w:p>
        </w:tc>
      </w:tr>
    </w:tbl>
    <w:p w14:paraId="1717F24D" w14:textId="77777777" w:rsidR="00E4138B" w:rsidRDefault="00E4138B" w:rsidP="00600DF4">
      <w:pPr>
        <w:rPr>
          <w:b/>
          <w:bCs/>
        </w:rPr>
      </w:pPr>
    </w:p>
    <w:p w14:paraId="6806B730" w14:textId="390AD974" w:rsidR="00600DF4" w:rsidRDefault="006D41DF" w:rsidP="00600DF4">
      <w:r w:rsidRPr="006D41DF">
        <w:rPr>
          <w:b/>
          <w:bCs/>
        </w:rPr>
        <w:t>NOTE:</w:t>
      </w:r>
      <w:r>
        <w:t xml:space="preserve"> Write the names, responsibilities and other details of each member.</w:t>
      </w:r>
      <w:r w:rsidR="00337638">
        <w:t xml:space="preserve">  </w:t>
      </w:r>
      <w:r w:rsidR="009965E1">
        <w:t>You may</w:t>
      </w:r>
      <w:r w:rsidR="00337638">
        <w:t xml:space="preserve"> add additional details</w:t>
      </w:r>
    </w:p>
    <w:p w14:paraId="3E5BA98B" w14:textId="5D841D86" w:rsidR="009549D1" w:rsidRDefault="009549D1" w:rsidP="00600DF4"/>
    <w:tbl>
      <w:tblPr>
        <w:tblStyle w:val="Calendar1"/>
        <w:tblW w:w="0" w:type="auto"/>
        <w:tblLook w:val="06A0" w:firstRow="1" w:lastRow="0" w:firstColumn="1" w:lastColumn="0" w:noHBand="1" w:noVBand="1"/>
      </w:tblPr>
      <w:tblGrid>
        <w:gridCol w:w="9350"/>
      </w:tblGrid>
      <w:tr w:rsidR="009549D1" w:rsidRPr="00C4665B" w14:paraId="114967DC" w14:textId="77777777" w:rsidTr="00B0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75607A86" w14:textId="77777777" w:rsidR="009549D1" w:rsidRPr="00C4665B" w:rsidRDefault="009549D1" w:rsidP="00B00D00">
            <w:pPr>
              <w:pStyle w:val="Heading1"/>
              <w:outlineLvl w:val="0"/>
            </w:pPr>
            <w:r w:rsidRPr="00C4665B">
              <w:rPr>
                <w:noProof/>
              </w:rPr>
              <mc:AlternateContent>
                <mc:Choice Requires="wps">
                  <w:drawing>
                    <wp:inline distT="0" distB="0" distL="0" distR="0" wp14:anchorId="42AB9204" wp14:editId="4B0D7653">
                      <wp:extent cx="347345" cy="347345"/>
                      <wp:effectExtent l="0" t="0" r="0" b="0"/>
                      <wp:docPr id="24" name="Shape" descr="cloud of resource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345" cy="3473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9581" y="15030"/>
                                    </a:moveTo>
                                    <a:cubicBezTo>
                                      <a:pt x="18716" y="15030"/>
                                      <a:pt x="17979" y="15575"/>
                                      <a:pt x="17722" y="16344"/>
                                    </a:cubicBezTo>
                                    <a:lnTo>
                                      <a:pt x="16697" y="16344"/>
                                    </a:lnTo>
                                    <a:lnTo>
                                      <a:pt x="16697" y="12787"/>
                                    </a:lnTo>
                                    <a:cubicBezTo>
                                      <a:pt x="18555" y="12338"/>
                                      <a:pt x="19805" y="10896"/>
                                      <a:pt x="19805" y="9037"/>
                                    </a:cubicBezTo>
                                    <a:cubicBezTo>
                                      <a:pt x="19805" y="7435"/>
                                      <a:pt x="18844" y="6025"/>
                                      <a:pt x="17402" y="5416"/>
                                    </a:cubicBezTo>
                                    <a:cubicBezTo>
                                      <a:pt x="17498" y="4999"/>
                                      <a:pt x="17530" y="4583"/>
                                      <a:pt x="17498" y="4134"/>
                                    </a:cubicBezTo>
                                    <a:cubicBezTo>
                                      <a:pt x="17338" y="1859"/>
                                      <a:pt x="15319" y="0"/>
                                      <a:pt x="13011" y="0"/>
                                    </a:cubicBezTo>
                                    <a:cubicBezTo>
                                      <a:pt x="11217" y="0"/>
                                      <a:pt x="9614" y="993"/>
                                      <a:pt x="8877" y="2500"/>
                                    </a:cubicBezTo>
                                    <a:cubicBezTo>
                                      <a:pt x="8204" y="2051"/>
                                      <a:pt x="7435" y="1891"/>
                                      <a:pt x="6634" y="1987"/>
                                    </a:cubicBezTo>
                                    <a:cubicBezTo>
                                      <a:pt x="5352" y="2083"/>
                                      <a:pt x="4230" y="2948"/>
                                      <a:pt x="3718" y="4198"/>
                                    </a:cubicBezTo>
                                    <a:cubicBezTo>
                                      <a:pt x="3493" y="4743"/>
                                      <a:pt x="3493" y="5320"/>
                                      <a:pt x="3557" y="5736"/>
                                    </a:cubicBezTo>
                                    <a:cubicBezTo>
                                      <a:pt x="2436" y="6442"/>
                                      <a:pt x="1731" y="7691"/>
                                      <a:pt x="1731" y="9037"/>
                                    </a:cubicBezTo>
                                    <a:cubicBezTo>
                                      <a:pt x="1731" y="10864"/>
                                      <a:pt x="3012" y="12338"/>
                                      <a:pt x="4839" y="12787"/>
                                    </a:cubicBezTo>
                                    <a:lnTo>
                                      <a:pt x="4839" y="16344"/>
                                    </a:lnTo>
                                    <a:lnTo>
                                      <a:pt x="3814" y="16344"/>
                                    </a:lnTo>
                                    <a:cubicBezTo>
                                      <a:pt x="3557" y="15575"/>
                                      <a:pt x="2820" y="15030"/>
                                      <a:pt x="1955" y="15030"/>
                                    </a:cubicBezTo>
                                    <a:cubicBezTo>
                                      <a:pt x="865" y="15030"/>
                                      <a:pt x="0" y="15928"/>
                                      <a:pt x="0" y="16985"/>
                                    </a:cubicBezTo>
                                    <a:cubicBezTo>
                                      <a:pt x="0" y="18043"/>
                                      <a:pt x="897" y="18940"/>
                                      <a:pt x="1955" y="18940"/>
                                    </a:cubicBezTo>
                                    <a:cubicBezTo>
                                      <a:pt x="2820" y="18940"/>
                                      <a:pt x="3557" y="18395"/>
                                      <a:pt x="3814" y="17626"/>
                                    </a:cubicBezTo>
                                    <a:lnTo>
                                      <a:pt x="6121" y="17626"/>
                                    </a:lnTo>
                                    <a:lnTo>
                                      <a:pt x="6121" y="12947"/>
                                    </a:lnTo>
                                    <a:lnTo>
                                      <a:pt x="7948" y="12947"/>
                                    </a:lnTo>
                                    <a:lnTo>
                                      <a:pt x="7948" y="17786"/>
                                    </a:lnTo>
                                    <a:cubicBezTo>
                                      <a:pt x="7179" y="18043"/>
                                      <a:pt x="6634" y="18780"/>
                                      <a:pt x="6634" y="19645"/>
                                    </a:cubicBezTo>
                                    <a:cubicBezTo>
                                      <a:pt x="6634" y="20735"/>
                                      <a:pt x="7531" y="21600"/>
                                      <a:pt x="8589" y="21600"/>
                                    </a:cubicBezTo>
                                    <a:cubicBezTo>
                                      <a:pt x="9646" y="21600"/>
                                      <a:pt x="10544" y="20703"/>
                                      <a:pt x="10544" y="19645"/>
                                    </a:cubicBezTo>
                                    <a:cubicBezTo>
                                      <a:pt x="10544" y="18780"/>
                                      <a:pt x="9999" y="18043"/>
                                      <a:pt x="9230" y="17786"/>
                                    </a:cubicBezTo>
                                    <a:lnTo>
                                      <a:pt x="9230" y="12947"/>
                                    </a:lnTo>
                                    <a:lnTo>
                                      <a:pt x="12370" y="12947"/>
                                    </a:lnTo>
                                    <a:lnTo>
                                      <a:pt x="12370" y="17786"/>
                                    </a:lnTo>
                                    <a:cubicBezTo>
                                      <a:pt x="11601" y="18043"/>
                                      <a:pt x="11056" y="18780"/>
                                      <a:pt x="11056" y="19645"/>
                                    </a:cubicBezTo>
                                    <a:cubicBezTo>
                                      <a:pt x="11056" y="20735"/>
                                      <a:pt x="11954" y="21600"/>
                                      <a:pt x="13011" y="21600"/>
                                    </a:cubicBezTo>
                                    <a:cubicBezTo>
                                      <a:pt x="14069" y="21600"/>
                                      <a:pt x="14966" y="20703"/>
                                      <a:pt x="14966" y="19645"/>
                                    </a:cubicBezTo>
                                    <a:cubicBezTo>
                                      <a:pt x="14966" y="18780"/>
                                      <a:pt x="14421" y="18043"/>
                                      <a:pt x="13652" y="17786"/>
                                    </a:cubicBezTo>
                                    <a:lnTo>
                                      <a:pt x="13652" y="12947"/>
                                    </a:lnTo>
                                    <a:lnTo>
                                      <a:pt x="15479" y="12947"/>
                                    </a:lnTo>
                                    <a:lnTo>
                                      <a:pt x="15479" y="17626"/>
                                    </a:lnTo>
                                    <a:lnTo>
                                      <a:pt x="17786" y="17626"/>
                                    </a:lnTo>
                                    <a:cubicBezTo>
                                      <a:pt x="18043" y="18395"/>
                                      <a:pt x="18780" y="18940"/>
                                      <a:pt x="19645" y="18940"/>
                                    </a:cubicBezTo>
                                    <a:cubicBezTo>
                                      <a:pt x="20735" y="18940"/>
                                      <a:pt x="21600" y="18043"/>
                                      <a:pt x="21600" y="16985"/>
                                    </a:cubicBezTo>
                                    <a:cubicBezTo>
                                      <a:pt x="21600" y="15928"/>
                                      <a:pt x="20639" y="15030"/>
                                      <a:pt x="19581" y="15030"/>
                                    </a:cubicBezTo>
                                    <a:close/>
                                    <a:moveTo>
                                      <a:pt x="1891" y="17690"/>
                                    </a:moveTo>
                                    <a:cubicBezTo>
                                      <a:pt x="1506" y="17690"/>
                                      <a:pt x="1218" y="17370"/>
                                      <a:pt x="1218" y="17017"/>
                                    </a:cubicBezTo>
                                    <a:cubicBezTo>
                                      <a:pt x="1218" y="16633"/>
                                      <a:pt x="1538" y="16344"/>
                                      <a:pt x="1891" y="16344"/>
                                    </a:cubicBezTo>
                                    <a:cubicBezTo>
                                      <a:pt x="2275" y="16344"/>
                                      <a:pt x="2564" y="16665"/>
                                      <a:pt x="2564" y="17017"/>
                                    </a:cubicBezTo>
                                    <a:cubicBezTo>
                                      <a:pt x="2564" y="17370"/>
                                      <a:pt x="2243" y="17690"/>
                                      <a:pt x="1891" y="17690"/>
                                    </a:cubicBezTo>
                                    <a:close/>
                                    <a:moveTo>
                                      <a:pt x="9198" y="19645"/>
                                    </a:moveTo>
                                    <a:cubicBezTo>
                                      <a:pt x="9198" y="20030"/>
                                      <a:pt x="8877" y="20318"/>
                                      <a:pt x="8525" y="20318"/>
                                    </a:cubicBezTo>
                                    <a:cubicBezTo>
                                      <a:pt x="8140" y="20318"/>
                                      <a:pt x="7852" y="19998"/>
                                      <a:pt x="7852" y="19645"/>
                                    </a:cubicBezTo>
                                    <a:cubicBezTo>
                                      <a:pt x="7852" y="19261"/>
                                      <a:pt x="8172" y="18972"/>
                                      <a:pt x="8525" y="18972"/>
                                    </a:cubicBezTo>
                                    <a:cubicBezTo>
                                      <a:pt x="8877" y="18972"/>
                                      <a:pt x="9198" y="19261"/>
                                      <a:pt x="9198" y="19645"/>
                                    </a:cubicBezTo>
                                    <a:close/>
                                    <a:moveTo>
                                      <a:pt x="13620" y="19645"/>
                                    </a:moveTo>
                                    <a:cubicBezTo>
                                      <a:pt x="13620" y="20030"/>
                                      <a:pt x="13300" y="20318"/>
                                      <a:pt x="12947" y="20318"/>
                                    </a:cubicBezTo>
                                    <a:cubicBezTo>
                                      <a:pt x="12563" y="20318"/>
                                      <a:pt x="12274" y="19998"/>
                                      <a:pt x="12274" y="19645"/>
                                    </a:cubicBezTo>
                                    <a:cubicBezTo>
                                      <a:pt x="12274" y="19261"/>
                                      <a:pt x="12595" y="18972"/>
                                      <a:pt x="12947" y="18972"/>
                                    </a:cubicBezTo>
                                    <a:cubicBezTo>
                                      <a:pt x="13300" y="18972"/>
                                      <a:pt x="13620" y="19261"/>
                                      <a:pt x="13620" y="19645"/>
                                    </a:cubicBezTo>
                                    <a:close/>
                                    <a:moveTo>
                                      <a:pt x="6025" y="11665"/>
                                    </a:moveTo>
                                    <a:cubicBezTo>
                                      <a:pt x="4230" y="11665"/>
                                      <a:pt x="2948" y="10544"/>
                                      <a:pt x="2948" y="9037"/>
                                    </a:cubicBezTo>
                                    <a:cubicBezTo>
                                      <a:pt x="2948" y="8012"/>
                                      <a:pt x="3557" y="7050"/>
                                      <a:pt x="4455" y="6666"/>
                                    </a:cubicBezTo>
                                    <a:lnTo>
                                      <a:pt x="4967" y="6442"/>
                                    </a:lnTo>
                                    <a:lnTo>
                                      <a:pt x="4807" y="5897"/>
                                    </a:lnTo>
                                    <a:cubicBezTo>
                                      <a:pt x="4743" y="5704"/>
                                      <a:pt x="4647" y="5128"/>
                                      <a:pt x="4839" y="4679"/>
                                    </a:cubicBezTo>
                                    <a:cubicBezTo>
                                      <a:pt x="5160" y="3878"/>
                                      <a:pt x="5865" y="3333"/>
                                      <a:pt x="6730" y="3269"/>
                                    </a:cubicBezTo>
                                    <a:cubicBezTo>
                                      <a:pt x="6826" y="3269"/>
                                      <a:pt x="6922" y="3237"/>
                                      <a:pt x="7018" y="3237"/>
                                    </a:cubicBezTo>
                                    <a:cubicBezTo>
                                      <a:pt x="7627" y="3237"/>
                                      <a:pt x="8236" y="3525"/>
                                      <a:pt x="8653" y="4006"/>
                                    </a:cubicBezTo>
                                    <a:lnTo>
                                      <a:pt x="9486" y="4967"/>
                                    </a:lnTo>
                                    <a:lnTo>
                                      <a:pt x="9742" y="3750"/>
                                    </a:lnTo>
                                    <a:cubicBezTo>
                                      <a:pt x="10063" y="2307"/>
                                      <a:pt x="11409" y="1282"/>
                                      <a:pt x="12979" y="1282"/>
                                    </a:cubicBezTo>
                                    <a:cubicBezTo>
                                      <a:pt x="14646" y="1282"/>
                                      <a:pt x="16088" y="2596"/>
                                      <a:pt x="16184" y="4230"/>
                                    </a:cubicBezTo>
                                    <a:cubicBezTo>
                                      <a:pt x="16216" y="4743"/>
                                      <a:pt x="16152" y="5128"/>
                                      <a:pt x="15960" y="5576"/>
                                    </a:cubicBezTo>
                                    <a:lnTo>
                                      <a:pt x="15671" y="6281"/>
                                    </a:lnTo>
                                    <a:lnTo>
                                      <a:pt x="16408" y="6474"/>
                                    </a:lnTo>
                                    <a:cubicBezTo>
                                      <a:pt x="17626" y="6762"/>
                                      <a:pt x="18491" y="7852"/>
                                      <a:pt x="18491" y="9069"/>
                                    </a:cubicBezTo>
                                    <a:cubicBezTo>
                                      <a:pt x="18491" y="10640"/>
                                      <a:pt x="17242" y="11697"/>
                                      <a:pt x="15415" y="11697"/>
                                    </a:cubicBezTo>
                                    <a:lnTo>
                                      <a:pt x="6025" y="11697"/>
                                    </a:lnTo>
                                    <a:close/>
                                    <a:moveTo>
                                      <a:pt x="19581" y="17690"/>
                                    </a:moveTo>
                                    <a:cubicBezTo>
                                      <a:pt x="19196" y="17690"/>
                                      <a:pt x="18908" y="17370"/>
                                      <a:pt x="18908" y="17017"/>
                                    </a:cubicBezTo>
                                    <a:cubicBezTo>
                                      <a:pt x="18908" y="16633"/>
                                      <a:pt x="19228" y="16344"/>
                                      <a:pt x="19581" y="16344"/>
                                    </a:cubicBezTo>
                                    <a:cubicBezTo>
                                      <a:pt x="19966" y="16344"/>
                                      <a:pt x="20254" y="16665"/>
                                      <a:pt x="20254" y="17017"/>
                                    </a:cubicBezTo>
                                    <a:cubicBezTo>
                                      <a:pt x="20254" y="17370"/>
                                      <a:pt x="19934" y="17690"/>
                                      <a:pt x="19581" y="1769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47E5D731" id="Shape" o:spid="_x0000_s1026" alt="cloud of resources icon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" path="m19581,15030v-865,,-1602,545,-1859,1314l16697,16344r,-3557c18555,12338,19805,10896,19805,9037v,-1602,-961,-3012,-2403,-3621c17498,4999,17530,4583,17498,4134,17338,1859,15319,,13011,,11217,,9614,993,8877,2500,8204,2051,7435,1891,6634,1987,5352,2083,4230,2948,3718,4198v-225,545,-225,1122,-161,1538c2436,6442,1731,7691,1731,9037v,1827,1281,3301,3108,3750l4839,16344r-1025,c3557,15575,2820,15030,1955,15030,865,15030,,15928,,16985v,1058,897,1955,1955,1955c2820,18940,3557,18395,3814,17626r2307,l6121,12947r1827,l7948,17786v-769,257,-1314,994,-1314,1859c6634,20735,7531,21600,8589,21600v1057,,1955,-897,1955,-1955c10544,18780,9999,18043,9230,17786r,-4839l12370,12947r,4839c11601,18043,11056,18780,11056,19645v,1090,898,1955,1955,1955c14069,21600,14966,20703,14966,19645v,-865,-545,-1602,-1314,-1859l13652,12947r1827,l15479,17626r2307,c18043,18395,18780,18940,19645,18940v1090,,1955,-897,1955,-1955c21600,15928,20639,15030,19581,15030xm1891,17690v-385,,-673,-320,-673,-673c1218,16633,1538,16344,1891,16344v384,,673,321,673,673c2564,17370,2243,17690,1891,17690xm9198,19645v,385,-321,673,-673,673c8140,20318,7852,19998,7852,19645v,-384,320,-673,673,-673c8877,18972,9198,19261,9198,19645xm13620,19645v,385,-320,673,-673,673c12563,20318,12274,19998,12274,19645v,-384,321,-673,673,-673c13300,18972,13620,19261,13620,19645xm6025,11665v-1795,,-3077,-1121,-3077,-2628c2948,8012,3557,7050,4455,6666r512,-224l4807,5897v-64,-193,-160,-769,32,-1218c5160,3878,5865,3333,6730,3269v96,,192,-32,288,-32c7627,3237,8236,3525,8653,4006r833,961l9742,3750v321,-1443,1667,-2468,3237,-2468c14646,1282,16088,2596,16184,4230v32,513,-32,898,-224,1346l15671,6281r737,193c17626,6762,18491,7852,18491,9069v,1571,-1249,2628,-3076,2628l6025,11697r,-32xm19581,17690v-385,,-673,-320,-673,-673c18908,16633,19228,16344,19581,16344v385,,673,321,673,673c20254,17370,19934,17690,19581,17690xe" fillcolor="#212745 [3215]" stroked="f" strokeweight="1pt">
                      <v:stroke miterlimit="4" joinstyle="miter"/>
                      <v:path arrowok="t" o:extrusionok="f" o:connecttype="custom" o:connectlocs="173673,173673;173673,173673;173673,173673;173673,173673" o:connectangles="0,90,180,270"/>
                      <w10:anchorlock/>
                    </v:shape>
                  </w:pict>
                </mc:Fallback>
              </mc:AlternateContent>
            </w:r>
            <w:r w:rsidRPr="00C4665B">
              <w:t xml:space="preserve"> </w:t>
            </w:r>
            <w:sdt>
              <w:sdtPr>
                <w:id w:val="1541092345"/>
                <w:placeholder>
                  <w:docPart w:val="354AC8C2FC2340DC8B2C1427F1BB31FA"/>
                </w:placeholder>
                <w:temporary/>
                <w:showingPlcHdr/>
                <w15:appearance w15:val="hidden"/>
              </w:sdtPr>
              <w:sdtEndPr/>
              <w:sdtContent>
                <w:r w:rsidRPr="00C4665B">
                  <w:t>Project resources</w:t>
                </w:r>
              </w:sdtContent>
            </w:sdt>
          </w:p>
        </w:tc>
      </w:tr>
      <w:tr w:rsidR="009549D1" w14:paraId="19112B01" w14:textId="77777777" w:rsidTr="00B00D00">
        <w:tc>
          <w:tcPr>
            <w:tcW w:w="9350" w:type="dxa"/>
          </w:tcPr>
          <w:p w14:paraId="48221C18" w14:textId="77777777" w:rsidR="009549D1" w:rsidRPr="009756AD" w:rsidRDefault="00C53FCE" w:rsidP="00B00D00">
            <w:sdt>
              <w:sdtPr>
                <w:id w:val="-2096389249"/>
                <w:placeholder>
                  <w:docPart w:val="74125D8D588343189CCAC1F9F7E834A9"/>
                </w:placeholder>
                <w:temporary/>
                <w:showingPlcHdr/>
                <w15:appearance w15:val="hidden"/>
              </w:sdtPr>
              <w:sdtEndPr/>
              <w:sdtContent>
                <w:r w:rsidR="009549D1" w:rsidRPr="009756AD">
                  <w:t>Add a link to the location of shared project resources, such as your drafts, artwork, and other online information. Don't have a shared location set up yet? Here are a couple of ways to make sure everyone can participate:</w:t>
                </w:r>
              </w:sdtContent>
            </w:sdt>
          </w:p>
          <w:p w14:paraId="5F9C8EE5" w14:textId="5E30E71B" w:rsidR="009549D1" w:rsidRPr="009756AD" w:rsidRDefault="009549D1" w:rsidP="00B00D00">
            <w:pPr>
              <w:pStyle w:val="ListNumber"/>
            </w:pPr>
            <w:r>
              <w:t>Set up a team in Microsoft teams or Google Meet or Facebook messenger.</w:t>
            </w:r>
          </w:p>
          <w:p w14:paraId="1422E0A7" w14:textId="04DABFEC" w:rsidR="009549D1" w:rsidRDefault="009549D1" w:rsidP="00B00D00">
            <w:pPr>
              <w:pStyle w:val="ListNumber"/>
            </w:pPr>
            <w:r>
              <w:t>Share a personal folder on each member of the group on Google Drive.</w:t>
            </w:r>
          </w:p>
        </w:tc>
      </w:tr>
    </w:tbl>
    <w:p w14:paraId="3EB3170A" w14:textId="57016765" w:rsidR="009549D1" w:rsidRPr="009549D1" w:rsidRDefault="009549D1" w:rsidP="009549D1"/>
    <w:sectPr w:rsidR="009549D1" w:rsidRPr="009549D1" w:rsidSect="0016612B">
      <w:headerReference w:type="default" r:id="rId12"/>
      <w:footerReference w:type="default" r:id="rId13"/>
      <w:headerReference w:type="first" r:id="rId14"/>
      <w:pgSz w:w="12240" w:h="15840" w:code="1"/>
      <w:pgMar w:top="108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87397" w14:textId="77777777" w:rsidR="00EE419F" w:rsidRDefault="00EE419F" w:rsidP="002602A6">
      <w:r>
        <w:separator/>
      </w:r>
    </w:p>
    <w:p w14:paraId="32772167" w14:textId="77777777" w:rsidR="00EE419F" w:rsidRDefault="00EE419F" w:rsidP="002602A6"/>
    <w:p w14:paraId="1F493314" w14:textId="77777777" w:rsidR="00EE419F" w:rsidRDefault="00EE419F"/>
    <w:p w14:paraId="563944C1" w14:textId="77777777" w:rsidR="00EE419F" w:rsidRDefault="00EE419F"/>
  </w:endnote>
  <w:endnote w:type="continuationSeparator" w:id="0">
    <w:p w14:paraId="6594F6FB" w14:textId="77777777" w:rsidR="00EE419F" w:rsidRDefault="00EE419F" w:rsidP="002602A6">
      <w:r>
        <w:continuationSeparator/>
      </w:r>
    </w:p>
    <w:p w14:paraId="1ED3DA1F" w14:textId="77777777" w:rsidR="00EE419F" w:rsidRDefault="00EE419F" w:rsidP="002602A6"/>
    <w:p w14:paraId="4063900F" w14:textId="77777777" w:rsidR="00EE419F" w:rsidRDefault="00EE419F"/>
    <w:p w14:paraId="469A5D26" w14:textId="77777777" w:rsidR="00EE419F" w:rsidRDefault="00EE419F"/>
  </w:endnote>
  <w:endnote w:type="continuationNotice" w:id="1">
    <w:p w14:paraId="7C73D7AF" w14:textId="77777777" w:rsidR="00EE419F" w:rsidRDefault="00EE419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0BAF7" w14:textId="019A8F4F" w:rsidR="00A86F70" w:rsidRPr="00D91D1F" w:rsidRDefault="003105FA" w:rsidP="003105FA">
    <w:pPr>
      <w:pStyle w:val="Footer"/>
      <w:pBdr>
        <w:top w:val="thinThickSmallGap" w:sz="24" w:space="1" w:color="auto"/>
      </w:pBdr>
      <w:jc w:val="center"/>
      <w:rPr>
        <w:rFonts w:asciiTheme="majorHAnsi" w:hAnsiTheme="majorHAnsi"/>
        <w:sz w:val="28"/>
        <w:u w:val="single"/>
      </w:rPr>
    </w:pPr>
    <w:r w:rsidRPr="003105FA">
      <w:rPr>
        <w:i/>
        <w:iCs/>
      </w:rPr>
      <w:t>Prepared by:</w:t>
    </w:r>
    <w:r>
      <w:t xml:space="preserve"> </w:t>
    </w:r>
    <w:r w:rsidRPr="003105FA">
      <w:rPr>
        <w:i/>
        <w:iCs/>
      </w:rPr>
      <w:t>Prof. Emily F. Sicat</w:t>
    </w:r>
    <w:r>
      <w:tab/>
    </w:r>
    <w:r>
      <w:tab/>
    </w: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Heading4Char"/>
          <w:rFonts w:asciiTheme="majorHAnsi" w:hAnsiTheme="majorHAnsi"/>
          <w:sz w:val="28"/>
        </w:rPr>
      </w:sdtEndPr>
      <w:sdtContent>
        <w:r w:rsidR="008638B0" w:rsidRPr="0007549F">
          <w:rPr>
            <w:rStyle w:val="Heading4Char"/>
          </w:rPr>
          <w:fldChar w:fldCharType="begin"/>
        </w:r>
        <w:r w:rsidR="008638B0" w:rsidRPr="0007549F">
          <w:rPr>
            <w:rStyle w:val="Heading4Char"/>
          </w:rPr>
          <w:instrText xml:space="preserve"> PAGE   \* MERGEFORMAT </w:instrText>
        </w:r>
        <w:r w:rsidR="008638B0" w:rsidRPr="0007549F">
          <w:rPr>
            <w:rStyle w:val="Heading4Char"/>
          </w:rPr>
          <w:fldChar w:fldCharType="separate"/>
        </w:r>
        <w:r w:rsidR="00B179BC">
          <w:rPr>
            <w:rStyle w:val="Heading4Char"/>
            <w:noProof/>
          </w:rPr>
          <w:t>3</w:t>
        </w:r>
        <w:r w:rsidR="008638B0" w:rsidRPr="0007549F">
          <w:rPr>
            <w:rStyle w:val="Heading4Cha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673DC" w14:textId="77777777" w:rsidR="00EE419F" w:rsidRDefault="00EE419F" w:rsidP="002602A6">
      <w:r>
        <w:separator/>
      </w:r>
    </w:p>
    <w:p w14:paraId="182790BF" w14:textId="77777777" w:rsidR="00EE419F" w:rsidRDefault="00EE419F" w:rsidP="002602A6"/>
    <w:p w14:paraId="40E8B05A" w14:textId="77777777" w:rsidR="00EE419F" w:rsidRDefault="00EE419F"/>
    <w:p w14:paraId="39C232AE" w14:textId="77777777" w:rsidR="00EE419F" w:rsidRDefault="00EE419F"/>
  </w:footnote>
  <w:footnote w:type="continuationSeparator" w:id="0">
    <w:p w14:paraId="43C4766A" w14:textId="77777777" w:rsidR="00EE419F" w:rsidRDefault="00EE419F" w:rsidP="002602A6">
      <w:r>
        <w:continuationSeparator/>
      </w:r>
    </w:p>
    <w:p w14:paraId="62FF9E8A" w14:textId="77777777" w:rsidR="00EE419F" w:rsidRDefault="00EE419F" w:rsidP="002602A6"/>
    <w:p w14:paraId="037212C4" w14:textId="77777777" w:rsidR="00EE419F" w:rsidRDefault="00EE419F"/>
    <w:p w14:paraId="4A469BA1" w14:textId="77777777" w:rsidR="00EE419F" w:rsidRDefault="00EE419F"/>
  </w:footnote>
  <w:footnote w:type="continuationNotice" w:id="1">
    <w:p w14:paraId="0CEA3D06" w14:textId="77777777" w:rsidR="00EE419F" w:rsidRDefault="00EE419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A2846" w14:textId="68BCB92B" w:rsidR="00576525" w:rsidRPr="0016612B" w:rsidRDefault="0016612B" w:rsidP="0016612B">
    <w:pPr>
      <w:pStyle w:val="Subtitle1"/>
      <w:pBdr>
        <w:bottom w:val="thinThickSmallGap" w:sz="24" w:space="1" w:color="auto"/>
      </w:pBdr>
      <w:jc w:val="left"/>
      <w:rPr>
        <w:rFonts w:ascii="Arial Black" w:hAnsi="Arial Black"/>
        <w:color w:val="auto"/>
      </w:rPr>
    </w:pPr>
    <w:bookmarkStart w:id="1" w:name="_Hlk86062959"/>
    <w:bookmarkStart w:id="2" w:name="_Hlk86062960"/>
    <w:r>
      <w:rPr>
        <w:rFonts w:ascii="Arial Black" w:hAnsi="Arial Black"/>
        <w:color w:val="auto"/>
      </w:rPr>
      <w:t>INTCOMP</w:t>
    </w:r>
    <w:r w:rsidRPr="007E28E6">
      <w:rPr>
        <w:rFonts w:ascii="Arial Black" w:hAnsi="Arial Black"/>
        <w:color w:val="auto"/>
      </w:rPr>
      <w:t xml:space="preserve"> – </w:t>
    </w:r>
    <w:r>
      <w:rPr>
        <w:rFonts w:ascii="Arial Black" w:hAnsi="Arial Black"/>
        <w:color w:val="auto"/>
      </w:rPr>
      <w:t>project based learning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6BFE" w14:textId="77777777" w:rsidR="006D41DF" w:rsidRPr="007E28E6" w:rsidRDefault="006D41DF" w:rsidP="006D41DF">
    <w:pPr>
      <w:pStyle w:val="Subtitle1"/>
      <w:jc w:val="left"/>
      <w:rPr>
        <w:rFonts w:ascii="Arial Black" w:hAnsi="Arial Black"/>
        <w:color w:val="auto"/>
      </w:rPr>
    </w:pPr>
    <w:r>
      <w:rPr>
        <w:rFonts w:ascii="Arial Black" w:hAnsi="Arial Black"/>
        <w:color w:val="auto"/>
      </w:rPr>
      <w:t>INTCOMP</w:t>
    </w:r>
    <w:r w:rsidRPr="007E28E6">
      <w:rPr>
        <w:rFonts w:ascii="Arial Black" w:hAnsi="Arial Black"/>
        <w:color w:val="auto"/>
      </w:rPr>
      <w:t xml:space="preserve"> – </w:t>
    </w:r>
    <w:r>
      <w:rPr>
        <w:rFonts w:ascii="Arial Black" w:hAnsi="Arial Black"/>
        <w:color w:val="auto"/>
      </w:rPr>
      <w:t>project based learning</w:t>
    </w:r>
  </w:p>
  <w:p w14:paraId="258BB9C1" w14:textId="77777777" w:rsidR="006D41DF" w:rsidRPr="007E28E6" w:rsidRDefault="006D41DF" w:rsidP="006D41DF">
    <w:pPr>
      <w:pStyle w:val="Subtitle1"/>
      <w:pBdr>
        <w:bottom w:val="thickThinSmallGap" w:sz="24" w:space="1" w:color="auto"/>
      </w:pBdr>
      <w:jc w:val="left"/>
      <w:rPr>
        <w:rFonts w:ascii="Arial Black" w:hAnsi="Arial Black"/>
        <w:color w:val="auto"/>
        <w:sz w:val="80"/>
        <w:szCs w:val="80"/>
      </w:rPr>
    </w:pPr>
    <w:r>
      <w:rPr>
        <w:rFonts w:ascii="Arial Black" w:hAnsi="Arial Black"/>
        <w:color w:val="auto"/>
        <w:sz w:val="80"/>
        <w:szCs w:val="80"/>
      </w:rPr>
      <w:t>static website</w:t>
    </w:r>
  </w:p>
  <w:p w14:paraId="786D6958" w14:textId="77777777" w:rsidR="006D41DF" w:rsidRDefault="006D4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2E2F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B4C696F"/>
    <w:multiLevelType w:val="hybridMultilevel"/>
    <w:tmpl w:val="FA84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AA11CF3"/>
    <w:multiLevelType w:val="multilevel"/>
    <w:tmpl w:val="FD30D5D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0E169A3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66A2FAC"/>
    <w:multiLevelType w:val="multilevel"/>
    <w:tmpl w:val="CA220B82"/>
    <w:lvl w:ilvl="0">
      <w:start w:val="1"/>
      <w:numFmt w:val="decimal"/>
      <w:pStyle w:val="WikiItem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WikiEntry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1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41D5C"/>
    <w:multiLevelType w:val="hybridMultilevel"/>
    <w:tmpl w:val="987A03DA"/>
    <w:lvl w:ilvl="0" w:tplc="0B4E1322">
      <w:start w:val="1"/>
      <w:numFmt w:val="decimal"/>
      <w:pStyle w:val="Lis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1403F1"/>
    <w:multiLevelType w:val="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144EF4"/>
    <w:multiLevelType w:val="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5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5"/>
  </w:num>
  <w:num w:numId="4">
    <w:abstractNumId w:val="13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20"/>
  </w:num>
  <w:num w:numId="21">
    <w:abstractNumId w:val="26"/>
  </w:num>
  <w:num w:numId="22">
    <w:abstractNumId w:val="36"/>
  </w:num>
  <w:num w:numId="23">
    <w:abstractNumId w:val="16"/>
  </w:num>
  <w:num w:numId="24">
    <w:abstractNumId w:val="21"/>
  </w:num>
  <w:num w:numId="25">
    <w:abstractNumId w:val="37"/>
  </w:num>
  <w:num w:numId="26">
    <w:abstractNumId w:val="19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4"/>
  </w:num>
  <w:num w:numId="30">
    <w:abstractNumId w:val="10"/>
  </w:num>
  <w:num w:numId="31">
    <w:abstractNumId w:val="35"/>
  </w:num>
  <w:num w:numId="32">
    <w:abstractNumId w:val="32"/>
  </w:num>
  <w:num w:numId="33">
    <w:abstractNumId w:val="27"/>
  </w:num>
  <w:num w:numId="34">
    <w:abstractNumId w:val="15"/>
  </w:num>
  <w:num w:numId="35">
    <w:abstractNumId w:val="11"/>
  </w:num>
  <w:num w:numId="36">
    <w:abstractNumId w:val="33"/>
  </w:num>
  <w:num w:numId="37">
    <w:abstractNumId w:val="23"/>
  </w:num>
  <w:num w:numId="38">
    <w:abstractNumId w:val="24"/>
  </w:num>
  <w:num w:numId="39">
    <w:abstractNumId w:val="28"/>
  </w:num>
  <w:num w:numId="40">
    <w:abstractNumId w:val="1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DF"/>
    <w:rsid w:val="00004B20"/>
    <w:rsid w:val="00005AED"/>
    <w:rsid w:val="000160D8"/>
    <w:rsid w:val="00016FD9"/>
    <w:rsid w:val="00027F1B"/>
    <w:rsid w:val="000323EE"/>
    <w:rsid w:val="000351EB"/>
    <w:rsid w:val="000401A2"/>
    <w:rsid w:val="00061198"/>
    <w:rsid w:val="00062FF0"/>
    <w:rsid w:val="000675BE"/>
    <w:rsid w:val="000703DD"/>
    <w:rsid w:val="0007430B"/>
    <w:rsid w:val="0007549F"/>
    <w:rsid w:val="0007592B"/>
    <w:rsid w:val="00096750"/>
    <w:rsid w:val="000A3022"/>
    <w:rsid w:val="000A3AC6"/>
    <w:rsid w:val="000D5A58"/>
    <w:rsid w:val="000E149A"/>
    <w:rsid w:val="000F3A87"/>
    <w:rsid w:val="000F45B1"/>
    <w:rsid w:val="00102BAD"/>
    <w:rsid w:val="0012114E"/>
    <w:rsid w:val="001257BA"/>
    <w:rsid w:val="00153EAC"/>
    <w:rsid w:val="00154431"/>
    <w:rsid w:val="001567CC"/>
    <w:rsid w:val="0016612B"/>
    <w:rsid w:val="001809AA"/>
    <w:rsid w:val="00182F38"/>
    <w:rsid w:val="001867BC"/>
    <w:rsid w:val="0019029D"/>
    <w:rsid w:val="001902D3"/>
    <w:rsid w:val="001A21B3"/>
    <w:rsid w:val="001A221C"/>
    <w:rsid w:val="001B5A0E"/>
    <w:rsid w:val="001C4E06"/>
    <w:rsid w:val="001C5646"/>
    <w:rsid w:val="001C6943"/>
    <w:rsid w:val="001E5C84"/>
    <w:rsid w:val="00234190"/>
    <w:rsid w:val="00253AE6"/>
    <w:rsid w:val="00255FB5"/>
    <w:rsid w:val="00256B1D"/>
    <w:rsid w:val="002602A6"/>
    <w:rsid w:val="00261481"/>
    <w:rsid w:val="00280B20"/>
    <w:rsid w:val="002A2F72"/>
    <w:rsid w:val="002A78F8"/>
    <w:rsid w:val="002C0AAD"/>
    <w:rsid w:val="002C476C"/>
    <w:rsid w:val="002C5507"/>
    <w:rsid w:val="002D0C86"/>
    <w:rsid w:val="003105FA"/>
    <w:rsid w:val="00312E14"/>
    <w:rsid w:val="00314444"/>
    <w:rsid w:val="00322261"/>
    <w:rsid w:val="003336E4"/>
    <w:rsid w:val="00337638"/>
    <w:rsid w:val="003539A9"/>
    <w:rsid w:val="00363680"/>
    <w:rsid w:val="00391ABD"/>
    <w:rsid w:val="003967BB"/>
    <w:rsid w:val="003B054B"/>
    <w:rsid w:val="003C0B1B"/>
    <w:rsid w:val="003E394D"/>
    <w:rsid w:val="004010D1"/>
    <w:rsid w:val="00410E2B"/>
    <w:rsid w:val="004146CF"/>
    <w:rsid w:val="00415547"/>
    <w:rsid w:val="0042189F"/>
    <w:rsid w:val="0042234B"/>
    <w:rsid w:val="004340EA"/>
    <w:rsid w:val="004526D7"/>
    <w:rsid w:val="0045538D"/>
    <w:rsid w:val="0049126D"/>
    <w:rsid w:val="00496B7C"/>
    <w:rsid w:val="004A7EA3"/>
    <w:rsid w:val="004F7727"/>
    <w:rsid w:val="00505665"/>
    <w:rsid w:val="00576525"/>
    <w:rsid w:val="005A1593"/>
    <w:rsid w:val="005A560B"/>
    <w:rsid w:val="005B14BE"/>
    <w:rsid w:val="005B57C1"/>
    <w:rsid w:val="005C02EC"/>
    <w:rsid w:val="005F3FDB"/>
    <w:rsid w:val="00600DF4"/>
    <w:rsid w:val="0063425A"/>
    <w:rsid w:val="00635484"/>
    <w:rsid w:val="00636002"/>
    <w:rsid w:val="0063699B"/>
    <w:rsid w:val="00642E72"/>
    <w:rsid w:val="00643F7D"/>
    <w:rsid w:val="006B3089"/>
    <w:rsid w:val="006D41DF"/>
    <w:rsid w:val="006E57A7"/>
    <w:rsid w:val="006F6801"/>
    <w:rsid w:val="00704735"/>
    <w:rsid w:val="00714571"/>
    <w:rsid w:val="0071707A"/>
    <w:rsid w:val="007200E1"/>
    <w:rsid w:val="00721920"/>
    <w:rsid w:val="0075774F"/>
    <w:rsid w:val="007B1225"/>
    <w:rsid w:val="007B2DA3"/>
    <w:rsid w:val="007C2076"/>
    <w:rsid w:val="007F427C"/>
    <w:rsid w:val="00803A7E"/>
    <w:rsid w:val="008047D7"/>
    <w:rsid w:val="00806AFB"/>
    <w:rsid w:val="008168C8"/>
    <w:rsid w:val="008223EA"/>
    <w:rsid w:val="00830EDB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76407"/>
    <w:rsid w:val="00884234"/>
    <w:rsid w:val="00885BD5"/>
    <w:rsid w:val="00891A49"/>
    <w:rsid w:val="008A3FB6"/>
    <w:rsid w:val="008B4BAA"/>
    <w:rsid w:val="008E3B87"/>
    <w:rsid w:val="008E5729"/>
    <w:rsid w:val="008F15B0"/>
    <w:rsid w:val="008F17FD"/>
    <w:rsid w:val="008F5CD7"/>
    <w:rsid w:val="00903461"/>
    <w:rsid w:val="009067AA"/>
    <w:rsid w:val="00931245"/>
    <w:rsid w:val="00937DCA"/>
    <w:rsid w:val="009545C1"/>
    <w:rsid w:val="009549D1"/>
    <w:rsid w:val="00960B09"/>
    <w:rsid w:val="00971B98"/>
    <w:rsid w:val="00975076"/>
    <w:rsid w:val="009756AD"/>
    <w:rsid w:val="0098068B"/>
    <w:rsid w:val="00993556"/>
    <w:rsid w:val="009965E1"/>
    <w:rsid w:val="009A5F26"/>
    <w:rsid w:val="009C59BB"/>
    <w:rsid w:val="009C59EB"/>
    <w:rsid w:val="009C5CBB"/>
    <w:rsid w:val="009C6E6A"/>
    <w:rsid w:val="009D26DD"/>
    <w:rsid w:val="00A10826"/>
    <w:rsid w:val="00A1715F"/>
    <w:rsid w:val="00A30307"/>
    <w:rsid w:val="00A34FEC"/>
    <w:rsid w:val="00A84AF0"/>
    <w:rsid w:val="00A86F63"/>
    <w:rsid w:val="00A86F70"/>
    <w:rsid w:val="00AA638C"/>
    <w:rsid w:val="00AB3245"/>
    <w:rsid w:val="00AB646B"/>
    <w:rsid w:val="00AC51A4"/>
    <w:rsid w:val="00AD1E23"/>
    <w:rsid w:val="00AD6D69"/>
    <w:rsid w:val="00AF2B79"/>
    <w:rsid w:val="00B07F65"/>
    <w:rsid w:val="00B1133A"/>
    <w:rsid w:val="00B12300"/>
    <w:rsid w:val="00B179BC"/>
    <w:rsid w:val="00B30AE3"/>
    <w:rsid w:val="00B65B2B"/>
    <w:rsid w:val="00B867DE"/>
    <w:rsid w:val="00B86FEE"/>
    <w:rsid w:val="00B93C89"/>
    <w:rsid w:val="00BC15A7"/>
    <w:rsid w:val="00BC1988"/>
    <w:rsid w:val="00BD13D8"/>
    <w:rsid w:val="00BE2139"/>
    <w:rsid w:val="00BF1273"/>
    <w:rsid w:val="00C266B7"/>
    <w:rsid w:val="00C43C78"/>
    <w:rsid w:val="00C4665B"/>
    <w:rsid w:val="00C75D68"/>
    <w:rsid w:val="00CB102F"/>
    <w:rsid w:val="00CC27E9"/>
    <w:rsid w:val="00CD01CC"/>
    <w:rsid w:val="00CD40D6"/>
    <w:rsid w:val="00CE7B67"/>
    <w:rsid w:val="00D00ABC"/>
    <w:rsid w:val="00D21330"/>
    <w:rsid w:val="00D45030"/>
    <w:rsid w:val="00D60E3C"/>
    <w:rsid w:val="00D6503D"/>
    <w:rsid w:val="00D82997"/>
    <w:rsid w:val="00D8605F"/>
    <w:rsid w:val="00D91D1F"/>
    <w:rsid w:val="00D91E60"/>
    <w:rsid w:val="00DB2F5C"/>
    <w:rsid w:val="00DB66DE"/>
    <w:rsid w:val="00DC2B77"/>
    <w:rsid w:val="00DC6D18"/>
    <w:rsid w:val="00DD0228"/>
    <w:rsid w:val="00DE79B4"/>
    <w:rsid w:val="00DF70B1"/>
    <w:rsid w:val="00E252DC"/>
    <w:rsid w:val="00E31842"/>
    <w:rsid w:val="00E4138B"/>
    <w:rsid w:val="00E436CD"/>
    <w:rsid w:val="00E70F24"/>
    <w:rsid w:val="00E957AC"/>
    <w:rsid w:val="00EB5403"/>
    <w:rsid w:val="00EB6BF2"/>
    <w:rsid w:val="00ED3D76"/>
    <w:rsid w:val="00ED44C1"/>
    <w:rsid w:val="00EE0538"/>
    <w:rsid w:val="00EE0DF5"/>
    <w:rsid w:val="00EE419F"/>
    <w:rsid w:val="00EF4389"/>
    <w:rsid w:val="00EF4BE1"/>
    <w:rsid w:val="00F12922"/>
    <w:rsid w:val="00F23379"/>
    <w:rsid w:val="00F3069F"/>
    <w:rsid w:val="00F352D3"/>
    <w:rsid w:val="00F462BE"/>
    <w:rsid w:val="00F657C3"/>
    <w:rsid w:val="00F87713"/>
    <w:rsid w:val="00F9608F"/>
    <w:rsid w:val="00FB5E54"/>
    <w:rsid w:val="00FC4EBF"/>
    <w:rsid w:val="00FF18C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9E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Heading4">
    <w:name w:val="heading 4"/>
    <w:next w:val="Normal"/>
    <w:link w:val="Heading4Char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462BE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7EA3"/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Heading1Char">
    <w:name w:val="Heading 1 Char"/>
    <w:basedOn w:val="DefaultParagraphFont"/>
    <w:link w:val="Heading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7"/>
    <w:rsid w:val="00F462BE"/>
    <w:rPr>
      <w:color w:val="FFFFFF" w:themeColor="background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Caption">
    <w:name w:val="caption"/>
    <w:basedOn w:val="Normal"/>
    <w:next w:val="Normal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ubtitle">
    <w:name w:val="Subtitle"/>
    <w:basedOn w:val="Normal"/>
    <w:next w:val="Normal"/>
    <w:link w:val="SubtitleChar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trong">
    <w:name w:val="Strong"/>
    <w:basedOn w:val="DefaultParagraphFont"/>
    <w:uiPriority w:val="22"/>
    <w:semiHidden/>
    <w:rsid w:val="001257BA"/>
    <w:rPr>
      <w:b/>
      <w:bCs/>
    </w:rPr>
  </w:style>
  <w:style w:type="character" w:styleId="Emphasis">
    <w:name w:val="Emphasis"/>
    <w:basedOn w:val="DefaultParagraphFont"/>
    <w:uiPriority w:val="20"/>
    <w:semiHidden/>
    <w:rsid w:val="001257BA"/>
    <w:rPr>
      <w:i/>
      <w:iCs/>
    </w:rPr>
  </w:style>
  <w:style w:type="paragraph" w:styleId="NoSpacing">
    <w:name w:val="No Spacing"/>
    <w:uiPriority w:val="1"/>
    <w:semiHidden/>
    <w:rsid w:val="00125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07F65"/>
    <w:rPr>
      <w:color w:val="2127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semiHidden/>
    <w:rsid w:val="00125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rsid w:val="00125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semiHidden/>
    <w:rsid w:val="001257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qFormat/>
    <w:rsid w:val="001257B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257BA"/>
    <w:rPr>
      <w:color w:val="808080"/>
    </w:rPr>
  </w:style>
  <w:style w:type="table" w:styleId="TableGrid">
    <w:name w:val="Table Grid"/>
    <w:basedOn w:val="TableNormal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1">
    <w:name w:val="Calendar 1"/>
    <w:basedOn w:val="TableNormal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rsid w:val="002A78F8"/>
    <w:rPr>
      <w:color w:val="236B58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F65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F65"/>
    <w:rPr>
      <w:color w:val="000000" w:themeColor="text1"/>
    </w:rPr>
  </w:style>
  <w:style w:type="table" w:styleId="GridTable3-Accent6">
    <w:name w:val="Grid Table 3 Accent 6"/>
    <w:basedOn w:val="TableNormal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List2">
    <w:name w:val="List 2"/>
    <w:basedOn w:val="Normal"/>
    <w:uiPriority w:val="99"/>
    <w:semiHidden/>
    <w:rsid w:val="00D60E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D60E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D60E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D60E3C"/>
    <w:pPr>
      <w:ind w:left="1800" w:hanging="360"/>
      <w:contextualSpacing/>
    </w:pPr>
  </w:style>
  <w:style w:type="paragraph" w:styleId="List">
    <w:name w:val="List"/>
    <w:basedOn w:val="Normal"/>
    <w:uiPriority w:val="99"/>
    <w:semiHidden/>
    <w:rsid w:val="00D60E3C"/>
    <w:pPr>
      <w:ind w:left="360" w:hanging="360"/>
      <w:contextualSpacing/>
    </w:pPr>
  </w:style>
  <w:style w:type="paragraph" w:styleId="Index2">
    <w:name w:val="index 2"/>
    <w:basedOn w:val="Normal"/>
    <w:next w:val="Normal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WikiItem">
    <w:name w:val="Wiki Item"/>
    <w:basedOn w:val="Normal"/>
    <w:next w:val="WikiEntry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FollowedHyperlink">
    <w:name w:val="FollowedHyperlink"/>
    <w:basedOn w:val="DefaultParagraphFont"/>
    <w:uiPriority w:val="99"/>
    <w:semiHidden/>
    <w:rsid w:val="00AD6D69"/>
    <w:rPr>
      <w:color w:val="205774" w:themeColor="followedHyperlink"/>
      <w:u w:val="single"/>
    </w:rPr>
  </w:style>
  <w:style w:type="paragraph" w:customStyle="1" w:styleId="TableText">
    <w:name w:val="Table Text"/>
    <w:basedOn w:val="Normal"/>
    <w:autoRedefine/>
    <w:uiPriority w:val="8"/>
    <w:qFormat/>
    <w:rsid w:val="00AC51A4"/>
    <w:pPr>
      <w:spacing w:before="20" w:after="20"/>
    </w:pPr>
    <w:rPr>
      <w:sz w:val="18"/>
    </w:rPr>
  </w:style>
  <w:style w:type="paragraph" w:customStyle="1" w:styleId="WikiEntry1">
    <w:name w:val="Wiki Entry 1"/>
    <w:next w:val="WikiEntry2"/>
    <w:link w:val="WikiEntry1Char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WikiEntry2">
    <w:name w:val="Wiki Entry 2"/>
    <w:basedOn w:val="WikiEntry1"/>
    <w:next w:val="WikiEntry3"/>
    <w:link w:val="WikiEntry2Char"/>
    <w:uiPriority w:val="12"/>
    <w:qFormat/>
    <w:rsid w:val="009067AA"/>
    <w:rPr>
      <w:color w:val="C2260C" w:themeColor="accent6" w:themeShade="BF"/>
    </w:rPr>
  </w:style>
  <w:style w:type="character" w:customStyle="1" w:styleId="WikiEntry1Char">
    <w:name w:val="Wiki Entry 1 Char"/>
    <w:basedOn w:val="DefaultParagraphFont"/>
    <w:link w:val="WikiEntry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WikiEntry3">
    <w:name w:val="Wiki Entry 3"/>
    <w:basedOn w:val="WikiEntry1"/>
    <w:next w:val="WikiEntry1"/>
    <w:link w:val="WikiEntry3Char"/>
    <w:uiPriority w:val="13"/>
    <w:qFormat/>
    <w:rsid w:val="009067AA"/>
    <w:rPr>
      <w:color w:val="23735D" w:themeColor="accent4" w:themeShade="80"/>
    </w:rPr>
  </w:style>
  <w:style w:type="character" w:customStyle="1" w:styleId="WikiEntry2Char">
    <w:name w:val="Wiki Entry 2 Char"/>
    <w:basedOn w:val="DefaultParagraphFont"/>
    <w:link w:val="WikiEntry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WikiEntry3Char">
    <w:name w:val="Wiki Entry 3 Char"/>
    <w:basedOn w:val="DefaultParagraphFont"/>
    <w:link w:val="WikiEntry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WikiEntry4">
    <w:name w:val="Wiki Entry 4"/>
    <w:basedOn w:val="Normal"/>
    <w:next w:val="Normal"/>
    <w:link w:val="WikiEntry4Char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WikiEntry4Char">
    <w:name w:val="Wiki Entry 4 Char"/>
    <w:basedOn w:val="DefaultParagraphFont"/>
    <w:link w:val="WikiEntry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UnresolvedMention1">
    <w:name w:val="Unresolved Mention1"/>
    <w:basedOn w:val="DefaultParagraphFont"/>
    <w:uiPriority w:val="99"/>
    <w:semiHidden/>
    <w:rsid w:val="00E70F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Bullet">
    <w:name w:val="List Bullet"/>
    <w:basedOn w:val="Normal"/>
    <w:uiPriority w:val="99"/>
    <w:rsid w:val="007200E1"/>
    <w:pPr>
      <w:numPr>
        <w:numId w:val="40"/>
      </w:numPr>
      <w:spacing w:after="0"/>
      <w:contextualSpacing/>
    </w:pPr>
  </w:style>
  <w:style w:type="paragraph" w:styleId="ListBullet2">
    <w:name w:val="List Bullet 2"/>
    <w:basedOn w:val="ListParagraph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ListNumber">
    <w:name w:val="List Number"/>
    <w:basedOn w:val="ListParagraph"/>
    <w:uiPriority w:val="99"/>
    <w:rsid w:val="007200E1"/>
    <w:pPr>
      <w:numPr>
        <w:numId w:val="3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6503D"/>
    <w:rPr>
      <w:color w:val="605E5C"/>
      <w:shd w:val="clear" w:color="auto" w:fill="E1DFDD"/>
    </w:rPr>
  </w:style>
  <w:style w:type="paragraph" w:customStyle="1" w:styleId="Subtitle1">
    <w:name w:val="Subtitle1"/>
    <w:basedOn w:val="Title"/>
    <w:qFormat/>
    <w:rsid w:val="006D41DF"/>
    <w:pPr>
      <w:spacing w:before="0" w:after="0" w:line="240" w:lineRule="auto"/>
      <w:jc w:val="center"/>
    </w:pPr>
    <w:rPr>
      <w:caps/>
      <w:smallCaps w:val="0"/>
      <w:color w:val="5ECCF3" w:themeColor="accent2"/>
      <w:spacing w:val="0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Group%20writing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91859104C142CFB2B5A5D50D988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828D-B58B-4DD6-95CC-6D1EEB9E5882}"/>
      </w:docPartPr>
      <w:docPartBody>
        <w:p w:rsidR="00AC7A6E" w:rsidRDefault="00D40A9F">
          <w:pPr>
            <w:pStyle w:val="FD91859104C142CFB2B5A5D50D988A59"/>
          </w:pPr>
          <w:r w:rsidRPr="009756AD">
            <w:t>Due Date:</w:t>
          </w:r>
        </w:p>
      </w:docPartBody>
    </w:docPart>
    <w:docPart>
      <w:docPartPr>
        <w:name w:val="677B5D4EEFF94B0B90CAFCF506FB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FAAA-2E71-4301-A525-5ED98C70F8B5}"/>
      </w:docPartPr>
      <w:docPartBody>
        <w:p w:rsidR="00AC7A6E" w:rsidRDefault="00D40A9F">
          <w:pPr>
            <w:pStyle w:val="677B5D4EEFF94B0B90CAFCF506FB5BF9"/>
          </w:pPr>
          <w:r w:rsidRPr="009756AD">
            <w:t>This is the tracking document for our group writing project. We’ll use this document to share details, resources, and schedules for our project. Please keep this document up-to-date as we work.</w:t>
          </w:r>
        </w:p>
      </w:docPartBody>
    </w:docPart>
    <w:docPart>
      <w:docPartPr>
        <w:name w:val="1F0B729CF6164EB78E608B406DBDA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1D0C3-9269-4019-9176-E1BCE98B1E54}"/>
      </w:docPartPr>
      <w:docPartBody>
        <w:p w:rsidR="00AC7A6E" w:rsidRDefault="00D40A9F">
          <w:pPr>
            <w:pStyle w:val="1F0B729CF6164EB78E608B406DBDA21E"/>
          </w:pPr>
          <w:r w:rsidRPr="00391ABD">
            <w:t>Name</w:t>
          </w:r>
        </w:p>
      </w:docPartBody>
    </w:docPart>
    <w:docPart>
      <w:docPartPr>
        <w:name w:val="DC5D2B90FDA340F79D153490D80B1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4EBA5-F375-42CD-9B86-B3E0DFA9FEF0}"/>
      </w:docPartPr>
      <w:docPartBody>
        <w:p w:rsidR="00AC7A6E" w:rsidRDefault="00D40A9F">
          <w:pPr>
            <w:pStyle w:val="DC5D2B90FDA340F79D153490D80B11A0"/>
          </w:pPr>
          <w:r w:rsidRPr="009756AD">
            <w:t>Role</w:t>
          </w:r>
        </w:p>
      </w:docPartBody>
    </w:docPart>
    <w:docPart>
      <w:docPartPr>
        <w:name w:val="9E62C48780224DBC9E66D0AC1E012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BA35B-F618-400C-A481-D7920442598A}"/>
      </w:docPartPr>
      <w:docPartBody>
        <w:p w:rsidR="00AC7A6E" w:rsidRDefault="00D40A9F">
          <w:pPr>
            <w:pStyle w:val="9E62C48780224DBC9E66D0AC1E012DE5"/>
          </w:pPr>
          <w:r w:rsidRPr="009756AD">
            <w:t>Contact information</w:t>
          </w:r>
        </w:p>
      </w:docPartBody>
    </w:docPart>
    <w:docPart>
      <w:docPartPr>
        <w:name w:val="02900FEF5C3248AABB972BFD86CB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4FF14-F57F-4BC3-BC97-08DC19568016}"/>
      </w:docPartPr>
      <w:docPartBody>
        <w:p w:rsidR="00AC7A6E" w:rsidRDefault="00D40A9F">
          <w:pPr>
            <w:pStyle w:val="02900FEF5C3248AABB972BFD86CB23A6"/>
          </w:pPr>
          <w:r w:rsidRPr="00C4665B">
            <w:t>Milestones</w:t>
          </w:r>
        </w:p>
      </w:docPartBody>
    </w:docPart>
    <w:docPart>
      <w:docPartPr>
        <w:name w:val="55EA691BD4444074BA726A63D32C3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ACAE-111C-44B9-9BFC-E59025EEC9FD}"/>
      </w:docPartPr>
      <w:docPartBody>
        <w:p w:rsidR="00AC7A6E" w:rsidRDefault="00D40A9F">
          <w:pPr>
            <w:pStyle w:val="55EA691BD4444074BA726A63D32C3F53"/>
          </w:pPr>
          <w:r w:rsidRPr="00391ABD">
            <w:t>Milestone name</w:t>
          </w:r>
        </w:p>
      </w:docPartBody>
    </w:docPart>
    <w:docPart>
      <w:docPartPr>
        <w:name w:val="A0E451952EE74CB9A9D21C8FE78DB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D273C-E6AD-4EE6-9895-FA4C83C91B6D}"/>
      </w:docPartPr>
      <w:docPartBody>
        <w:p w:rsidR="00AC7A6E" w:rsidRDefault="00D40A9F">
          <w:pPr>
            <w:pStyle w:val="A0E451952EE74CB9A9D21C8FE78DBDF5"/>
          </w:pPr>
          <w:r w:rsidRPr="009756AD">
            <w:t>Target date</w:t>
          </w:r>
        </w:p>
      </w:docPartBody>
    </w:docPart>
    <w:docPart>
      <w:docPartPr>
        <w:name w:val="BB669BD5380D42C8AF25DFEC13A6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3000A-16E6-478D-B69D-9EBC026B24A3}"/>
      </w:docPartPr>
      <w:docPartBody>
        <w:p w:rsidR="00AC7A6E" w:rsidRDefault="00D40A9F">
          <w:pPr>
            <w:pStyle w:val="BB669BD5380D42C8AF25DFEC13A6393D"/>
          </w:pPr>
          <w:r w:rsidRPr="009756AD">
            <w:t>Status</w:t>
          </w:r>
        </w:p>
      </w:docPartBody>
    </w:docPart>
    <w:docPart>
      <w:docPartPr>
        <w:name w:val="801FA59F528D46279CEB389EE0C6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A4E55-25CA-44DF-844C-E383F62860A9}"/>
      </w:docPartPr>
      <w:docPartBody>
        <w:p w:rsidR="00AC7A6E" w:rsidRDefault="00D40A9F">
          <w:pPr>
            <w:pStyle w:val="801FA59F528D46279CEB389EE0C68A84"/>
          </w:pPr>
          <w:r w:rsidRPr="00391ABD">
            <w:t>Who's responsible</w:t>
          </w:r>
        </w:p>
      </w:docPartBody>
    </w:docPart>
    <w:docPart>
      <w:docPartPr>
        <w:name w:val="DA4F61F11BC84EF683B7FC113AD3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50EF-A905-4650-9CED-8B0F300F2B1D}"/>
      </w:docPartPr>
      <w:docPartBody>
        <w:p w:rsidR="00AC7A6E" w:rsidRDefault="00D40A9F">
          <w:pPr>
            <w:pStyle w:val="DA4F61F11BC84EF683B7FC113AD3C879"/>
          </w:pPr>
          <w:r w:rsidRPr="00391ABD">
            <w:t>Target date</w:t>
          </w:r>
        </w:p>
      </w:docPartBody>
    </w:docPart>
    <w:docPart>
      <w:docPartPr>
        <w:name w:val="2E1ED4A73EB44D1AA13FB766C0790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814C-6477-4370-A306-2927DEC560EF}"/>
      </w:docPartPr>
      <w:docPartBody>
        <w:p w:rsidR="00AC7A6E" w:rsidRDefault="00D40A9F">
          <w:pPr>
            <w:pStyle w:val="2E1ED4A73EB44D1AA13FB766C07905C7"/>
          </w:pPr>
          <w:r w:rsidRPr="00391ABD">
            <w:t>Status</w:t>
          </w:r>
        </w:p>
      </w:docPartBody>
    </w:docPart>
    <w:docPart>
      <w:docPartPr>
        <w:name w:val="AA18B44F7FC442AF9C77A82F5A055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BC47C-A76A-4A2F-80BC-E076908BCFC0}"/>
      </w:docPartPr>
      <w:docPartBody>
        <w:p w:rsidR="00AC7A6E" w:rsidRDefault="00D40A9F">
          <w:pPr>
            <w:pStyle w:val="AA18B44F7FC442AF9C77A82F5A055ADF"/>
          </w:pPr>
          <w:r w:rsidRPr="00C4665B">
            <w:t>Tracking calendar</w:t>
          </w:r>
        </w:p>
      </w:docPartBody>
    </w:docPart>
    <w:docPart>
      <w:docPartPr>
        <w:name w:val="CB29652155D045DFAFD0170F81515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FE99-72C8-4922-BA67-8B6A310E3C88}"/>
      </w:docPartPr>
      <w:docPartBody>
        <w:p w:rsidR="00AC7A6E" w:rsidRDefault="00D40A9F">
          <w:pPr>
            <w:pStyle w:val="CB29652155D045DFAFD0170F815157FC"/>
          </w:pPr>
          <w:r w:rsidRPr="00C4665B">
            <w:t>Current status updates</w:t>
          </w:r>
        </w:p>
      </w:docPartBody>
    </w:docPart>
    <w:docPart>
      <w:docPartPr>
        <w:name w:val="DD899500863348A5B348B28B968DE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92559-54D4-4EE5-A4DF-197E902E3751}"/>
      </w:docPartPr>
      <w:docPartBody>
        <w:p w:rsidR="00AC7A6E" w:rsidRDefault="00D40A9F">
          <w:pPr>
            <w:pStyle w:val="DD899500863348A5B348B28B968DED12"/>
          </w:pPr>
          <w:r w:rsidRPr="009756AD">
            <w:t>Role:</w:t>
          </w:r>
        </w:p>
      </w:docPartBody>
    </w:docPart>
    <w:docPart>
      <w:docPartPr>
        <w:name w:val="623869B835324736B9FEC5B39BC36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0A77-7076-40A7-8BBB-F65F9D80CF9F}"/>
      </w:docPartPr>
      <w:docPartBody>
        <w:p w:rsidR="00AC7A6E" w:rsidRDefault="00D40A9F">
          <w:pPr>
            <w:pStyle w:val="623869B835324736B9FEC5B39BC36DCC"/>
          </w:pPr>
          <w:r w:rsidRPr="009756AD">
            <w:t>Primary responsibility:</w:t>
          </w:r>
        </w:p>
      </w:docPartBody>
    </w:docPart>
    <w:docPart>
      <w:docPartPr>
        <w:name w:val="B3D6FBF64E184495BE8518D431A7C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4D033-50A8-415D-ADB4-3ACCDFC7CD56}"/>
      </w:docPartPr>
      <w:docPartBody>
        <w:p w:rsidR="00AC7A6E" w:rsidRDefault="00D40A9F">
          <w:pPr>
            <w:pStyle w:val="B3D6FBF64E184495BE8518D431A7C61D"/>
          </w:pPr>
          <w:r w:rsidRPr="009756AD">
            <w:t>Percentage complete:</w:t>
          </w:r>
        </w:p>
      </w:docPartBody>
    </w:docPart>
    <w:docPart>
      <w:docPartPr>
        <w:name w:val="385A3C775E744E5A9836E496C2B29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79C41-8A5B-4EC2-8349-815AAF3AA937}"/>
      </w:docPartPr>
      <w:docPartBody>
        <w:p w:rsidR="00AC7A6E" w:rsidRDefault="00D40A9F">
          <w:pPr>
            <w:pStyle w:val="385A3C775E744E5A9836E496C2B29341"/>
          </w:pPr>
          <w:r w:rsidRPr="009756AD">
            <w:t>Current status:</w:t>
          </w:r>
        </w:p>
      </w:docPartBody>
    </w:docPart>
    <w:docPart>
      <w:docPartPr>
        <w:name w:val="FF6020A98ADF4B8A8425D142C6B70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BF4B-53CE-4A69-A428-00210695C27A}"/>
      </w:docPartPr>
      <w:docPartBody>
        <w:p w:rsidR="00AC7A6E" w:rsidRDefault="00562066" w:rsidP="00562066">
          <w:pPr>
            <w:pStyle w:val="FF6020A98ADF4B8A8425D142C6B70794"/>
          </w:pPr>
          <w:r w:rsidRPr="009756AD">
            <w:t>Role:</w:t>
          </w:r>
        </w:p>
      </w:docPartBody>
    </w:docPart>
    <w:docPart>
      <w:docPartPr>
        <w:name w:val="5CA2330EBAAC40088DD23D9C98AEA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9799-4B53-4FF6-9C49-6F7A36F90DCB}"/>
      </w:docPartPr>
      <w:docPartBody>
        <w:p w:rsidR="00AC7A6E" w:rsidRDefault="00562066" w:rsidP="00562066">
          <w:pPr>
            <w:pStyle w:val="5CA2330EBAAC40088DD23D9C98AEA61D"/>
          </w:pPr>
          <w:r w:rsidRPr="009756AD">
            <w:t>Primary responsibility:</w:t>
          </w:r>
        </w:p>
      </w:docPartBody>
    </w:docPart>
    <w:docPart>
      <w:docPartPr>
        <w:name w:val="2D77B1CAEC364EAAA273849ACB9F6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881F2-EDAA-4EF3-9092-A4489631284A}"/>
      </w:docPartPr>
      <w:docPartBody>
        <w:p w:rsidR="00AC7A6E" w:rsidRDefault="00562066" w:rsidP="00562066">
          <w:pPr>
            <w:pStyle w:val="2D77B1CAEC364EAAA273849ACB9F61A4"/>
          </w:pPr>
          <w:r w:rsidRPr="009756AD">
            <w:t>Percentage complete:</w:t>
          </w:r>
        </w:p>
      </w:docPartBody>
    </w:docPart>
    <w:docPart>
      <w:docPartPr>
        <w:name w:val="73C73A35FA544BC4A59622508ACC4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C2038-E4DE-44F8-9E57-4BEB94AA025B}"/>
      </w:docPartPr>
      <w:docPartBody>
        <w:p w:rsidR="00AC7A6E" w:rsidRDefault="00562066" w:rsidP="00562066">
          <w:pPr>
            <w:pStyle w:val="73C73A35FA544BC4A59622508ACC4D34"/>
          </w:pPr>
          <w:r w:rsidRPr="009756AD">
            <w:t>Current status:</w:t>
          </w:r>
        </w:p>
      </w:docPartBody>
    </w:docPart>
    <w:docPart>
      <w:docPartPr>
        <w:name w:val="FA5C917B6489413486DC88B47D68C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87D5-22BC-48E4-9AFD-0D83B0F25302}"/>
      </w:docPartPr>
      <w:docPartBody>
        <w:p w:rsidR="00AC7A6E" w:rsidRDefault="00562066" w:rsidP="00562066">
          <w:pPr>
            <w:pStyle w:val="FA5C917B6489413486DC88B47D68C251"/>
          </w:pPr>
          <w:r w:rsidRPr="009756AD">
            <w:t>Role:</w:t>
          </w:r>
        </w:p>
      </w:docPartBody>
    </w:docPart>
    <w:docPart>
      <w:docPartPr>
        <w:name w:val="4CD24F8ADC3D4587BB0F468721F2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F5352-E77E-4D6B-BF29-38C2DF657B41}"/>
      </w:docPartPr>
      <w:docPartBody>
        <w:p w:rsidR="00AC7A6E" w:rsidRDefault="00562066" w:rsidP="00562066">
          <w:pPr>
            <w:pStyle w:val="4CD24F8ADC3D4587BB0F468721F24A24"/>
          </w:pPr>
          <w:r w:rsidRPr="009756AD">
            <w:t>Primary responsibility:</w:t>
          </w:r>
        </w:p>
      </w:docPartBody>
    </w:docPart>
    <w:docPart>
      <w:docPartPr>
        <w:name w:val="BEB15899EFAA4F23A281DE00EC67F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B02F-0FF6-4DD3-B8CB-77F1AE60C6D7}"/>
      </w:docPartPr>
      <w:docPartBody>
        <w:p w:rsidR="00AC7A6E" w:rsidRDefault="00562066" w:rsidP="00562066">
          <w:pPr>
            <w:pStyle w:val="BEB15899EFAA4F23A281DE00EC67FF2B"/>
          </w:pPr>
          <w:r w:rsidRPr="009756AD">
            <w:t>Percentage complete:</w:t>
          </w:r>
        </w:p>
      </w:docPartBody>
    </w:docPart>
    <w:docPart>
      <w:docPartPr>
        <w:name w:val="8193253ED5004AB4B0C0D6DABE6E2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E3F0-66C4-4E5B-870F-33C6AC7E6268}"/>
      </w:docPartPr>
      <w:docPartBody>
        <w:p w:rsidR="00AC7A6E" w:rsidRDefault="00562066" w:rsidP="00562066">
          <w:pPr>
            <w:pStyle w:val="8193253ED5004AB4B0C0D6DABE6E2159"/>
          </w:pPr>
          <w:r w:rsidRPr="009756AD">
            <w:t>Current status:</w:t>
          </w:r>
        </w:p>
      </w:docPartBody>
    </w:docPart>
    <w:docPart>
      <w:docPartPr>
        <w:name w:val="2E3FB8CFC7654DC9AEA6DE0A3F31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7AC5-D37F-4AD4-AB10-87878AC92CAA}"/>
      </w:docPartPr>
      <w:docPartBody>
        <w:p w:rsidR="00AC7A6E" w:rsidRDefault="00562066" w:rsidP="00562066">
          <w:pPr>
            <w:pStyle w:val="2E3FB8CFC7654DC9AEA6DE0A3F317B3D"/>
          </w:pPr>
          <w:r w:rsidRPr="009756AD">
            <w:t>Enter target date</w:t>
          </w:r>
        </w:p>
      </w:docPartBody>
    </w:docPart>
    <w:docPart>
      <w:docPartPr>
        <w:name w:val="354AC8C2FC2340DC8B2C1427F1BB3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19F27-40C1-4DAE-8B05-7B497E338DCD}"/>
      </w:docPartPr>
      <w:docPartBody>
        <w:p w:rsidR="00874BCB" w:rsidRDefault="00AC7A6E" w:rsidP="00AC7A6E">
          <w:pPr>
            <w:pStyle w:val="354AC8C2FC2340DC8B2C1427F1BB31FA"/>
          </w:pPr>
          <w:r w:rsidRPr="00C4665B">
            <w:t>Project resources</w:t>
          </w:r>
        </w:p>
      </w:docPartBody>
    </w:docPart>
    <w:docPart>
      <w:docPartPr>
        <w:name w:val="74125D8D588343189CCAC1F9F7E83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A0AA7-8134-4C9E-A9B9-E258768F7839}"/>
      </w:docPartPr>
      <w:docPartBody>
        <w:p w:rsidR="00874BCB" w:rsidRDefault="00AC7A6E" w:rsidP="00AC7A6E">
          <w:pPr>
            <w:pStyle w:val="74125D8D588343189CCAC1F9F7E834A9"/>
          </w:pPr>
          <w:r w:rsidRPr="009756AD">
            <w:t>Add a link to the location of shared project resources, such as your drafts, artwork, and other online information. Don't have a shared location set up yet? Here are a couple of ways to make sure everyone can participate:</w:t>
          </w:r>
        </w:p>
      </w:docPartBody>
    </w:docPart>
    <w:docPart>
      <w:docPartPr>
        <w:name w:val="5CAED7721F64466BB182E2975FA5D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5A260-E4CD-4F8D-B3D2-1B2D43E3C663}"/>
      </w:docPartPr>
      <w:docPartBody>
        <w:p w:rsidR="00000000" w:rsidRDefault="006B5A46" w:rsidP="006B5A46">
          <w:pPr>
            <w:pStyle w:val="5CAED7721F64466BB182E2975FA5DC47"/>
          </w:pPr>
          <w:r w:rsidRPr="009756AD">
            <w:t>Role:</w:t>
          </w:r>
        </w:p>
      </w:docPartBody>
    </w:docPart>
    <w:docPart>
      <w:docPartPr>
        <w:name w:val="C5100CCC556945E39E2B7A1B655A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D3E34-9C13-40C2-97F6-4947EEC8CEDC}"/>
      </w:docPartPr>
      <w:docPartBody>
        <w:p w:rsidR="00000000" w:rsidRDefault="006B5A46" w:rsidP="006B5A46">
          <w:pPr>
            <w:pStyle w:val="C5100CCC556945E39E2B7A1B655AA3C0"/>
          </w:pPr>
          <w:r w:rsidRPr="009756AD">
            <w:t>Primary responsibility:</w:t>
          </w:r>
        </w:p>
      </w:docPartBody>
    </w:docPart>
    <w:docPart>
      <w:docPartPr>
        <w:name w:val="CCAB32D4A9574829B196D44B17A1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D488-ED3E-484B-91C1-590C4AA9D060}"/>
      </w:docPartPr>
      <w:docPartBody>
        <w:p w:rsidR="00000000" w:rsidRDefault="006B5A46" w:rsidP="006B5A46">
          <w:pPr>
            <w:pStyle w:val="CCAB32D4A9574829B196D44B17A12F4F"/>
          </w:pPr>
          <w:r w:rsidRPr="009756AD">
            <w:t>Percentage complete:</w:t>
          </w:r>
        </w:p>
      </w:docPartBody>
    </w:docPart>
    <w:docPart>
      <w:docPartPr>
        <w:name w:val="51767D6A825A435AAFDE5B520B45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D1975-984B-4AA4-8ECA-8D2613DB5811}"/>
      </w:docPartPr>
      <w:docPartBody>
        <w:p w:rsidR="00000000" w:rsidRDefault="006B5A46" w:rsidP="006B5A46">
          <w:pPr>
            <w:pStyle w:val="51767D6A825A435AAFDE5B520B453A72"/>
          </w:pPr>
          <w:r w:rsidRPr="009756AD">
            <w:t>Current status: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66"/>
    <w:rsid w:val="00267137"/>
    <w:rsid w:val="00562066"/>
    <w:rsid w:val="006B5A46"/>
    <w:rsid w:val="006F4817"/>
    <w:rsid w:val="00874BCB"/>
    <w:rsid w:val="00AC7A6E"/>
    <w:rsid w:val="00D4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AC8C2FC2340DC8B2C1427F1BB31FA">
    <w:name w:val="354AC8C2FC2340DC8B2C1427F1BB31FA"/>
    <w:rsid w:val="00AC7A6E"/>
  </w:style>
  <w:style w:type="paragraph" w:customStyle="1" w:styleId="74125D8D588343189CCAC1F9F7E834A9">
    <w:name w:val="74125D8D588343189CCAC1F9F7E834A9"/>
    <w:rsid w:val="00AC7A6E"/>
  </w:style>
  <w:style w:type="paragraph" w:customStyle="1" w:styleId="28220F2BB24A4A91A6C75E2672D3E699">
    <w:name w:val="28220F2BB24A4A91A6C75E2672D3E699"/>
    <w:rsid w:val="00AC7A6E"/>
  </w:style>
  <w:style w:type="paragraph" w:customStyle="1" w:styleId="FD91859104C142CFB2B5A5D50D988A59">
    <w:name w:val="FD91859104C142CFB2B5A5D50D988A59"/>
  </w:style>
  <w:style w:type="paragraph" w:customStyle="1" w:styleId="F721960B6A5B4CAEA93F014B6B84A33E">
    <w:name w:val="F721960B6A5B4CAEA93F014B6B84A33E"/>
    <w:rsid w:val="00AC7A6E"/>
  </w:style>
  <w:style w:type="paragraph" w:customStyle="1" w:styleId="677B5D4EEFF94B0B90CAFCF506FB5BF9">
    <w:name w:val="677B5D4EEFF94B0B90CAFCF506FB5BF9"/>
  </w:style>
  <w:style w:type="paragraph" w:customStyle="1" w:styleId="83F4AA69B7E74EFDAE1DEA5C3C08753E">
    <w:name w:val="83F4AA69B7E74EFDAE1DEA5C3C08753E"/>
    <w:rsid w:val="00AC7A6E"/>
  </w:style>
  <w:style w:type="paragraph" w:customStyle="1" w:styleId="1F0B729CF6164EB78E608B406DBDA21E">
    <w:name w:val="1F0B729CF6164EB78E608B406DBDA21E"/>
  </w:style>
  <w:style w:type="paragraph" w:customStyle="1" w:styleId="DC5D2B90FDA340F79D153490D80B11A0">
    <w:name w:val="DC5D2B90FDA340F79D153490D80B11A0"/>
  </w:style>
  <w:style w:type="paragraph" w:customStyle="1" w:styleId="9E62C48780224DBC9E66D0AC1E012DE5">
    <w:name w:val="9E62C48780224DBC9E66D0AC1E012DE5"/>
  </w:style>
  <w:style w:type="paragraph" w:customStyle="1" w:styleId="A31C3DB6E0224836A59E83794281713E">
    <w:name w:val="A31C3DB6E0224836A59E83794281713E"/>
    <w:rsid w:val="00AC7A6E"/>
  </w:style>
  <w:style w:type="paragraph" w:customStyle="1" w:styleId="5D932BC94B8F44A48BC1583A277B1E06">
    <w:name w:val="5D932BC94B8F44A48BC1583A277B1E06"/>
    <w:rsid w:val="00AC7A6E"/>
  </w:style>
  <w:style w:type="paragraph" w:customStyle="1" w:styleId="ECB9DF3F807849F0B0D39603BAE70ED8">
    <w:name w:val="ECB9DF3F807849F0B0D39603BAE70ED8"/>
  </w:style>
  <w:style w:type="paragraph" w:customStyle="1" w:styleId="CF72C0185DFC44D89F229147EC122644">
    <w:name w:val="CF72C0185DFC44D89F229147EC122644"/>
    <w:rsid w:val="00AC7A6E"/>
  </w:style>
  <w:style w:type="paragraph" w:customStyle="1" w:styleId="2C360E77B7B64562A190E03BF1228F4B">
    <w:name w:val="2C360E77B7B64562A190E03BF1228F4B"/>
    <w:rsid w:val="00AC7A6E"/>
  </w:style>
  <w:style w:type="paragraph" w:customStyle="1" w:styleId="4D9946EC84404B64B21C7BA97D26B335">
    <w:name w:val="4D9946EC84404B64B21C7BA97D26B335"/>
  </w:style>
  <w:style w:type="paragraph" w:customStyle="1" w:styleId="BE40E6C1C4F5493BA6A7D0D20EF0B2DA">
    <w:name w:val="BE40E6C1C4F5493BA6A7D0D20EF0B2DA"/>
    <w:rsid w:val="00AC7A6E"/>
  </w:style>
  <w:style w:type="paragraph" w:customStyle="1" w:styleId="679500AF3CAA4ABD86EDD253BC2C8710">
    <w:name w:val="679500AF3CAA4ABD86EDD253BC2C8710"/>
    <w:rsid w:val="00AC7A6E"/>
  </w:style>
  <w:style w:type="paragraph" w:customStyle="1" w:styleId="BB870172C5AB4989972B0B8B892181E5">
    <w:name w:val="BB870172C5AB4989972B0B8B892181E5"/>
  </w:style>
  <w:style w:type="paragraph" w:customStyle="1" w:styleId="B1BCDFBAA8BA49C7B7DF9B1444AC74B7">
    <w:name w:val="B1BCDFBAA8BA49C7B7DF9B1444AC74B7"/>
    <w:rsid w:val="00AC7A6E"/>
  </w:style>
  <w:style w:type="paragraph" w:customStyle="1" w:styleId="8F6F1A8CDB934010816F5D669F983258">
    <w:name w:val="8F6F1A8CDB934010816F5D669F983258"/>
    <w:rsid w:val="00AC7A6E"/>
  </w:style>
  <w:style w:type="paragraph" w:customStyle="1" w:styleId="93179258BCE04EA7A7AA644C3FB2E33B">
    <w:name w:val="93179258BCE04EA7A7AA644C3FB2E33B"/>
    <w:rsid w:val="00AC7A6E"/>
  </w:style>
  <w:style w:type="paragraph" w:customStyle="1" w:styleId="68A25B6131314DB2887A966019B20DC5">
    <w:name w:val="68A25B6131314DB2887A966019B20DC5"/>
    <w:rsid w:val="00AC7A6E"/>
  </w:style>
  <w:style w:type="paragraph" w:customStyle="1" w:styleId="784FD7682EB94B379BBB49DEAFF5DD50">
    <w:name w:val="784FD7682EB94B379BBB49DEAFF5DD50"/>
    <w:rsid w:val="00AC7A6E"/>
  </w:style>
  <w:style w:type="paragraph" w:customStyle="1" w:styleId="A5343C0C98EA4130823DB51C8C6E5B2B">
    <w:name w:val="A5343C0C98EA4130823DB51C8C6E5B2B"/>
    <w:rsid w:val="00AC7A6E"/>
  </w:style>
  <w:style w:type="paragraph" w:customStyle="1" w:styleId="67B017FCA87948DB8A4A5E802B0E37BC">
    <w:name w:val="67B017FCA87948DB8A4A5E802B0E37BC"/>
    <w:rsid w:val="00AC7A6E"/>
  </w:style>
  <w:style w:type="paragraph" w:customStyle="1" w:styleId="03021332A248434087325BF69C8B5630">
    <w:name w:val="03021332A248434087325BF69C8B5630"/>
    <w:rsid w:val="00AC7A6E"/>
  </w:style>
  <w:style w:type="paragraph" w:customStyle="1" w:styleId="031622AB198D41698AD1994FD1EE088D">
    <w:name w:val="031622AB198D41698AD1994FD1EE088D"/>
    <w:rsid w:val="00AC7A6E"/>
  </w:style>
  <w:style w:type="paragraph" w:customStyle="1" w:styleId="02900FEF5C3248AABB972BFD86CB23A6">
    <w:name w:val="02900FEF5C3248AABB972BFD86CB23A6"/>
  </w:style>
  <w:style w:type="paragraph" w:customStyle="1" w:styleId="55EA691BD4444074BA726A63D32C3F53">
    <w:name w:val="55EA691BD4444074BA726A63D32C3F53"/>
  </w:style>
  <w:style w:type="paragraph" w:customStyle="1" w:styleId="A0E451952EE74CB9A9D21C8FE78DBDF5">
    <w:name w:val="A0E451952EE74CB9A9D21C8FE78DBDF5"/>
  </w:style>
  <w:style w:type="paragraph" w:customStyle="1" w:styleId="BB669BD5380D42C8AF25DFEC13A6393D">
    <w:name w:val="BB669BD5380D42C8AF25DFEC13A6393D"/>
  </w:style>
  <w:style w:type="paragraph" w:customStyle="1" w:styleId="801FA59F528D46279CEB389EE0C68A84">
    <w:name w:val="801FA59F528D46279CEB389EE0C68A84"/>
  </w:style>
  <w:style w:type="paragraph" w:customStyle="1" w:styleId="DA4F61F11BC84EF683B7FC113AD3C879">
    <w:name w:val="DA4F61F11BC84EF683B7FC113AD3C879"/>
  </w:style>
  <w:style w:type="paragraph" w:customStyle="1" w:styleId="2E1ED4A73EB44D1AA13FB766C07905C7">
    <w:name w:val="2E1ED4A73EB44D1AA13FB766C07905C7"/>
  </w:style>
  <w:style w:type="paragraph" w:customStyle="1" w:styleId="AA18B44F7FC442AF9C77A82F5A055ADF">
    <w:name w:val="AA18B44F7FC442AF9C77A82F5A055ADF"/>
  </w:style>
  <w:style w:type="paragraph" w:customStyle="1" w:styleId="4F088F0BE9FF4D5BBE8E11D327367A50">
    <w:name w:val="4F088F0BE9FF4D5BBE8E11D327367A50"/>
  </w:style>
  <w:style w:type="paragraph" w:customStyle="1" w:styleId="9679315644B5450686FA50F680DE2B58">
    <w:name w:val="9679315644B5450686FA50F680DE2B58"/>
  </w:style>
  <w:style w:type="paragraph" w:customStyle="1" w:styleId="59BC5F2694214D05B8DE8A2472957C32">
    <w:name w:val="59BC5F2694214D05B8DE8A2472957C32"/>
  </w:style>
  <w:style w:type="paragraph" w:customStyle="1" w:styleId="CB29652155D045DFAFD0170F815157FC">
    <w:name w:val="CB29652155D045DFAFD0170F815157FC"/>
  </w:style>
  <w:style w:type="paragraph" w:customStyle="1" w:styleId="DD899500863348A5B348B28B968DED12">
    <w:name w:val="DD899500863348A5B348B28B968DED12"/>
  </w:style>
  <w:style w:type="paragraph" w:customStyle="1" w:styleId="E823A5CC22AD4514A9D118150A18409F">
    <w:name w:val="E823A5CC22AD4514A9D118150A18409F"/>
  </w:style>
  <w:style w:type="paragraph" w:customStyle="1" w:styleId="623869B835324736B9FEC5B39BC36DCC">
    <w:name w:val="623869B835324736B9FEC5B39BC36DCC"/>
  </w:style>
  <w:style w:type="paragraph" w:customStyle="1" w:styleId="A18349F632134ED39AE2AB94911F1AC3">
    <w:name w:val="A18349F632134ED39AE2AB94911F1AC3"/>
  </w:style>
  <w:style w:type="paragraph" w:customStyle="1" w:styleId="B3D6FBF64E184495BE8518D431A7C61D">
    <w:name w:val="B3D6FBF64E184495BE8518D431A7C61D"/>
  </w:style>
  <w:style w:type="paragraph" w:customStyle="1" w:styleId="01A936B60F6B489D8DCA0FC038FA55EE">
    <w:name w:val="01A936B60F6B489D8DCA0FC038FA55EE"/>
  </w:style>
  <w:style w:type="paragraph" w:customStyle="1" w:styleId="385A3C775E744E5A9836E496C2B29341">
    <w:name w:val="385A3C775E744E5A9836E496C2B29341"/>
  </w:style>
  <w:style w:type="paragraph" w:customStyle="1" w:styleId="774C7D45312142D0AA8C238D13069CB1">
    <w:name w:val="774C7D45312142D0AA8C238D13069CB1"/>
  </w:style>
  <w:style w:type="paragraph" w:customStyle="1" w:styleId="FF6020A98ADF4B8A8425D142C6B70794">
    <w:name w:val="FF6020A98ADF4B8A8425D142C6B70794"/>
    <w:rsid w:val="00562066"/>
  </w:style>
  <w:style w:type="paragraph" w:customStyle="1" w:styleId="5CA2330EBAAC40088DD23D9C98AEA61D">
    <w:name w:val="5CA2330EBAAC40088DD23D9C98AEA61D"/>
    <w:rsid w:val="00562066"/>
  </w:style>
  <w:style w:type="paragraph" w:customStyle="1" w:styleId="F49004A1016A455BAFD59475668AFD20">
    <w:name w:val="F49004A1016A455BAFD59475668AFD20"/>
    <w:rsid w:val="00562066"/>
  </w:style>
  <w:style w:type="paragraph" w:customStyle="1" w:styleId="2D77B1CAEC364EAAA273849ACB9F61A4">
    <w:name w:val="2D77B1CAEC364EAAA273849ACB9F61A4"/>
    <w:rsid w:val="00562066"/>
  </w:style>
  <w:style w:type="paragraph" w:customStyle="1" w:styleId="A7FDC646E251492186AA3DCF76102A9C">
    <w:name w:val="A7FDC646E251492186AA3DCF76102A9C"/>
    <w:rsid w:val="00562066"/>
  </w:style>
  <w:style w:type="paragraph" w:customStyle="1" w:styleId="73C73A35FA544BC4A59622508ACC4D34">
    <w:name w:val="73C73A35FA544BC4A59622508ACC4D34"/>
    <w:rsid w:val="00562066"/>
  </w:style>
  <w:style w:type="paragraph" w:customStyle="1" w:styleId="5E99317AA2D044F2A72CFB6A17F16EE2">
    <w:name w:val="5E99317AA2D044F2A72CFB6A17F16EE2"/>
    <w:rsid w:val="00562066"/>
  </w:style>
  <w:style w:type="paragraph" w:customStyle="1" w:styleId="FA5C917B6489413486DC88B47D68C251">
    <w:name w:val="FA5C917B6489413486DC88B47D68C251"/>
    <w:rsid w:val="00562066"/>
  </w:style>
  <w:style w:type="paragraph" w:customStyle="1" w:styleId="4CD24F8ADC3D4587BB0F468721F24A24">
    <w:name w:val="4CD24F8ADC3D4587BB0F468721F24A24"/>
    <w:rsid w:val="00562066"/>
  </w:style>
  <w:style w:type="paragraph" w:customStyle="1" w:styleId="47125A6FFE414549B73729F745D1859B">
    <w:name w:val="47125A6FFE414549B73729F745D1859B"/>
    <w:rsid w:val="00562066"/>
  </w:style>
  <w:style w:type="paragraph" w:customStyle="1" w:styleId="BEB15899EFAA4F23A281DE00EC67FF2B">
    <w:name w:val="BEB15899EFAA4F23A281DE00EC67FF2B"/>
    <w:rsid w:val="00562066"/>
  </w:style>
  <w:style w:type="paragraph" w:customStyle="1" w:styleId="B8DC33A381B5415186A54C332BD08D12">
    <w:name w:val="B8DC33A381B5415186A54C332BD08D12"/>
    <w:rsid w:val="00562066"/>
  </w:style>
  <w:style w:type="paragraph" w:customStyle="1" w:styleId="8193253ED5004AB4B0C0D6DABE6E2159">
    <w:name w:val="8193253ED5004AB4B0C0D6DABE6E2159"/>
    <w:rsid w:val="00562066"/>
  </w:style>
  <w:style w:type="paragraph" w:customStyle="1" w:styleId="CEB6676209F148498B69436970137C96">
    <w:name w:val="CEB6676209F148498B69436970137C96"/>
    <w:rsid w:val="00562066"/>
  </w:style>
  <w:style w:type="paragraph" w:customStyle="1" w:styleId="23456514818540C4AA4994DB1ED7296C">
    <w:name w:val="23456514818540C4AA4994DB1ED7296C"/>
    <w:rsid w:val="00562066"/>
  </w:style>
  <w:style w:type="paragraph" w:customStyle="1" w:styleId="E6D619CADF8741AD91A48A2A5B1196FD">
    <w:name w:val="E6D619CADF8741AD91A48A2A5B1196FD"/>
    <w:rsid w:val="00562066"/>
  </w:style>
  <w:style w:type="paragraph" w:customStyle="1" w:styleId="6997E5D3281F4573BE4DE128BB5E32DC">
    <w:name w:val="6997E5D3281F4573BE4DE128BB5E32DC"/>
    <w:rsid w:val="00562066"/>
  </w:style>
  <w:style w:type="paragraph" w:customStyle="1" w:styleId="6259A561D4E3456F86CB96D5F14E19C5">
    <w:name w:val="6259A561D4E3456F86CB96D5F14E19C5"/>
    <w:rsid w:val="00562066"/>
  </w:style>
  <w:style w:type="paragraph" w:customStyle="1" w:styleId="4A0A845909E14344AFBAFF9C886EDAE4">
    <w:name w:val="4A0A845909E14344AFBAFF9C886EDAE4"/>
    <w:rsid w:val="00562066"/>
  </w:style>
  <w:style w:type="paragraph" w:customStyle="1" w:styleId="94C5166E13D24B6EA62CDE9A06DEB602">
    <w:name w:val="94C5166E13D24B6EA62CDE9A06DEB602"/>
    <w:rsid w:val="00562066"/>
  </w:style>
  <w:style w:type="paragraph" w:customStyle="1" w:styleId="5372D7E69FE9412AB42F98F380965B34">
    <w:name w:val="5372D7E69FE9412AB42F98F380965B34"/>
    <w:rsid w:val="00562066"/>
  </w:style>
  <w:style w:type="paragraph" w:customStyle="1" w:styleId="F0FDB177A34A4AA79091FD7C32BC3A55">
    <w:name w:val="F0FDB177A34A4AA79091FD7C32BC3A55"/>
    <w:rsid w:val="00562066"/>
  </w:style>
  <w:style w:type="paragraph" w:customStyle="1" w:styleId="2E3FB8CFC7654DC9AEA6DE0A3F317B3D">
    <w:name w:val="2E3FB8CFC7654DC9AEA6DE0A3F317B3D"/>
    <w:rsid w:val="00562066"/>
  </w:style>
  <w:style w:type="paragraph" w:customStyle="1" w:styleId="A1644C0866134EFFA37940AFD5C90B0E">
    <w:name w:val="A1644C0866134EFFA37940AFD5C90B0E"/>
    <w:rsid w:val="00562066"/>
  </w:style>
  <w:style w:type="paragraph" w:customStyle="1" w:styleId="B20165EF6C3E4AD0A2F0E98C03F029A0">
    <w:name w:val="B20165EF6C3E4AD0A2F0E98C03F029A0"/>
    <w:rsid w:val="00562066"/>
  </w:style>
  <w:style w:type="paragraph" w:customStyle="1" w:styleId="6ACA79490D754C65BF31312C9A0D0B84">
    <w:name w:val="6ACA79490D754C65BF31312C9A0D0B84"/>
    <w:rsid w:val="00562066"/>
  </w:style>
  <w:style w:type="paragraph" w:customStyle="1" w:styleId="633BE0DFA1AA49F8BE9651817715DFC0">
    <w:name w:val="633BE0DFA1AA49F8BE9651817715DFC0"/>
    <w:rsid w:val="00562066"/>
  </w:style>
  <w:style w:type="paragraph" w:customStyle="1" w:styleId="C25CBFD1A0174360BB030855398009A6">
    <w:name w:val="C25CBFD1A0174360BB030855398009A6"/>
    <w:rsid w:val="00562066"/>
  </w:style>
  <w:style w:type="paragraph" w:customStyle="1" w:styleId="0B513CC1B35B4C8BB196DCA91C99885B">
    <w:name w:val="0B513CC1B35B4C8BB196DCA91C99885B"/>
    <w:rsid w:val="006B5A46"/>
  </w:style>
  <w:style w:type="paragraph" w:customStyle="1" w:styleId="EFDF79383591463BA9CA7A423A5C9E54">
    <w:name w:val="EFDF79383591463BA9CA7A423A5C9E54"/>
    <w:rsid w:val="006B5A46"/>
  </w:style>
  <w:style w:type="paragraph" w:customStyle="1" w:styleId="99E60A5DCAE84CADB1734BA94978959A">
    <w:name w:val="99E60A5DCAE84CADB1734BA94978959A"/>
    <w:rsid w:val="006B5A46"/>
  </w:style>
  <w:style w:type="paragraph" w:customStyle="1" w:styleId="799D964BC6EA4E6E9430D6E1583CA5CD">
    <w:name w:val="799D964BC6EA4E6E9430D6E1583CA5CD"/>
    <w:rsid w:val="006B5A46"/>
  </w:style>
  <w:style w:type="paragraph" w:customStyle="1" w:styleId="E29E536EB2304122A14AF7AF6EBE0723">
    <w:name w:val="E29E536EB2304122A14AF7AF6EBE0723"/>
    <w:rsid w:val="006B5A46"/>
  </w:style>
  <w:style w:type="paragraph" w:customStyle="1" w:styleId="CADAF7831B3A47B493AC2CDA18017325">
    <w:name w:val="CADAF7831B3A47B493AC2CDA18017325"/>
    <w:rsid w:val="006B5A46"/>
  </w:style>
  <w:style w:type="paragraph" w:customStyle="1" w:styleId="D91F66C48FB04DC19F06B3231B44DCB6">
    <w:name w:val="D91F66C48FB04DC19F06B3231B44DCB6"/>
    <w:rsid w:val="006B5A46"/>
  </w:style>
  <w:style w:type="paragraph" w:customStyle="1" w:styleId="EC2BA34DA41E4BCBAF0A83D623B4F5EE">
    <w:name w:val="EC2BA34DA41E4BCBAF0A83D623B4F5EE"/>
    <w:rsid w:val="006B5A46"/>
  </w:style>
  <w:style w:type="paragraph" w:customStyle="1" w:styleId="AF75A99B82214AF5BEC4812D14D7B333">
    <w:name w:val="AF75A99B82214AF5BEC4812D14D7B333"/>
    <w:rsid w:val="006B5A46"/>
  </w:style>
  <w:style w:type="paragraph" w:customStyle="1" w:styleId="3CB326C64C914C1CAC9B125367E7B83B">
    <w:name w:val="3CB326C64C914C1CAC9B125367E7B83B"/>
    <w:rsid w:val="006B5A46"/>
  </w:style>
  <w:style w:type="paragraph" w:customStyle="1" w:styleId="401C5369096D4972BE04172D1CED328C">
    <w:name w:val="401C5369096D4972BE04172D1CED328C"/>
    <w:rsid w:val="006B5A46"/>
  </w:style>
  <w:style w:type="paragraph" w:customStyle="1" w:styleId="B604455A7DFE470FAC0B6A7A92279E15">
    <w:name w:val="B604455A7DFE470FAC0B6A7A92279E15"/>
    <w:rsid w:val="006B5A46"/>
  </w:style>
  <w:style w:type="paragraph" w:customStyle="1" w:styleId="C6F5CF024C7B429AAF6CEF18FD8D123C">
    <w:name w:val="C6F5CF024C7B429AAF6CEF18FD8D123C"/>
    <w:rsid w:val="006B5A46"/>
  </w:style>
  <w:style w:type="paragraph" w:customStyle="1" w:styleId="08FBC5FF9ADD4458AED8490C2054D1FF">
    <w:name w:val="08FBC5FF9ADD4458AED8490C2054D1FF"/>
    <w:rsid w:val="006B5A46"/>
  </w:style>
  <w:style w:type="paragraph" w:customStyle="1" w:styleId="1424C1AC67F74DBD9D6CD6BC4668D86D">
    <w:name w:val="1424C1AC67F74DBD9D6CD6BC4668D86D"/>
    <w:rsid w:val="006B5A46"/>
  </w:style>
  <w:style w:type="paragraph" w:customStyle="1" w:styleId="A57956F7B4CB4C45B9FB4FF416A2A362">
    <w:name w:val="A57956F7B4CB4C45B9FB4FF416A2A362"/>
    <w:rsid w:val="006B5A46"/>
  </w:style>
  <w:style w:type="paragraph" w:customStyle="1" w:styleId="5CAED7721F64466BB182E2975FA5DC47">
    <w:name w:val="5CAED7721F64466BB182E2975FA5DC47"/>
    <w:rsid w:val="006B5A46"/>
  </w:style>
  <w:style w:type="paragraph" w:customStyle="1" w:styleId="93F4B7D4517E44C7811C132B9C3DA9A8">
    <w:name w:val="93F4B7D4517E44C7811C132B9C3DA9A8"/>
    <w:rsid w:val="006B5A46"/>
  </w:style>
  <w:style w:type="paragraph" w:customStyle="1" w:styleId="C5100CCC556945E39E2B7A1B655AA3C0">
    <w:name w:val="C5100CCC556945E39E2B7A1B655AA3C0"/>
    <w:rsid w:val="006B5A46"/>
  </w:style>
  <w:style w:type="paragraph" w:customStyle="1" w:styleId="665C77015BAA425AB6DB9CE16B3A694E">
    <w:name w:val="665C77015BAA425AB6DB9CE16B3A694E"/>
    <w:rsid w:val="006B5A46"/>
  </w:style>
  <w:style w:type="paragraph" w:customStyle="1" w:styleId="CCAB32D4A9574829B196D44B17A12F4F">
    <w:name w:val="CCAB32D4A9574829B196D44B17A12F4F"/>
    <w:rsid w:val="006B5A46"/>
  </w:style>
  <w:style w:type="paragraph" w:customStyle="1" w:styleId="224F234E281240F9B6E7D7F38B28FE5F">
    <w:name w:val="224F234E281240F9B6E7D7F38B28FE5F"/>
    <w:rsid w:val="006B5A46"/>
  </w:style>
  <w:style w:type="paragraph" w:customStyle="1" w:styleId="51767D6A825A435AAFDE5B520B453A72">
    <w:name w:val="51767D6A825A435AAFDE5B520B453A72"/>
    <w:rsid w:val="006B5A46"/>
  </w:style>
  <w:style w:type="paragraph" w:customStyle="1" w:styleId="4EB2B13A9D984F0C9D115EEB7F41DDB4">
    <w:name w:val="4EB2B13A9D984F0C9D115EEB7F41DDB4"/>
    <w:rsid w:val="006B5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4F5AFD0-AC28-45F4-A66B-42FB9001B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846C3D-1658-480C-A21F-859E268E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Group writing project.dotx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2021-10-25T06:37:00Z</dcterms:created>
  <dcterms:modified xsi:type="dcterms:W3CDTF">2022-11-24T02:12:00Z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